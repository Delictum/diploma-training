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34" w:rsidRPr="00B25A21" w:rsidRDefault="00DD0F34" w:rsidP="00DA1FD7">
      <w:pPr>
        <w:spacing w:line="360" w:lineRule="auto"/>
        <w:jc w:val="center"/>
        <w:rPr>
          <w:b/>
          <w:sz w:val="32"/>
          <w:szCs w:val="32"/>
        </w:rPr>
      </w:pPr>
      <w:r w:rsidRPr="00B25A21">
        <w:rPr>
          <w:b/>
          <w:sz w:val="32"/>
          <w:szCs w:val="32"/>
        </w:rPr>
        <w:t>"</w:t>
      </w:r>
      <w:r>
        <w:rPr>
          <w:b/>
          <w:sz w:val="32"/>
          <w:szCs w:val="32"/>
        </w:rPr>
        <w:t>Б</w:t>
      </w:r>
      <w:r w:rsidRPr="00B25A21">
        <w:rPr>
          <w:b/>
          <w:sz w:val="32"/>
          <w:szCs w:val="32"/>
        </w:rPr>
        <w:t>азы данных и системы управления базами данных"</w:t>
      </w:r>
    </w:p>
    <w:p w:rsidR="00DD0F34" w:rsidRPr="006F25EA" w:rsidRDefault="00DD0F34" w:rsidP="00DA1FD7">
      <w:pPr>
        <w:rPr>
          <w:sz w:val="28"/>
          <w:szCs w:val="28"/>
        </w:rPr>
      </w:pPr>
    </w:p>
    <w:p w:rsidR="00DD0F34" w:rsidRDefault="00DD0F34" w:rsidP="00676056">
      <w:pPr>
        <w:rPr>
          <w:sz w:val="28"/>
          <w:szCs w:val="28"/>
        </w:rPr>
      </w:pPr>
      <w:r w:rsidRPr="001E1A51">
        <w:rPr>
          <w:sz w:val="28"/>
          <w:szCs w:val="28"/>
          <w:lang w:val="be-BY"/>
        </w:rPr>
        <w:t>Необходимо спроектировать БД (согласно варианта). Заполнить таблицы данными (не менее 20 записей)</w:t>
      </w:r>
      <w:r w:rsidRPr="001E1A51">
        <w:rPr>
          <w:sz w:val="28"/>
          <w:szCs w:val="28"/>
        </w:rPr>
        <w:t>. Реализовать указанные запросы и сформир</w:t>
      </w:r>
      <w:r w:rsidRPr="001E1A51">
        <w:rPr>
          <w:sz w:val="28"/>
          <w:szCs w:val="28"/>
        </w:rPr>
        <w:t>о</w:t>
      </w:r>
      <w:r w:rsidRPr="001E1A51">
        <w:rPr>
          <w:sz w:val="28"/>
          <w:szCs w:val="28"/>
        </w:rPr>
        <w:t>вать отчет по заданному запросу</w:t>
      </w:r>
      <w:r>
        <w:rPr>
          <w:sz w:val="28"/>
          <w:szCs w:val="28"/>
        </w:rPr>
        <w:t>.</w:t>
      </w:r>
    </w:p>
    <w:p w:rsidR="00DD0F34" w:rsidRDefault="00DD0F34" w:rsidP="00676056">
      <w:pPr>
        <w:rPr>
          <w:i/>
        </w:rPr>
      </w:pPr>
    </w:p>
    <w:p w:rsidR="00DD0F34" w:rsidRPr="00676056" w:rsidRDefault="00DD0F34" w:rsidP="00676056">
      <w:pPr>
        <w:rPr>
          <w:i/>
          <w:lang w:val="be-BY"/>
        </w:rPr>
      </w:pPr>
      <w:r w:rsidRPr="00676056">
        <w:rPr>
          <w:i/>
        </w:rPr>
        <w:t xml:space="preserve">Вариант </w:t>
      </w:r>
      <w:r w:rsidRPr="00676056">
        <w:rPr>
          <w:i/>
          <w:lang w:val="be-BY"/>
        </w:rPr>
        <w:t>1.</w:t>
      </w:r>
    </w:p>
    <w:p w:rsidR="00DD0F34" w:rsidRDefault="00DD0F34" w:rsidP="00E73ECC">
      <w:pPr>
        <w:ind w:firstLine="540"/>
        <w:jc w:val="both"/>
      </w:pPr>
      <w:r>
        <w:rPr>
          <w:lang w:val="be-BY"/>
        </w:rPr>
        <w:t>Каждый квартиросъемщик ежемесечно оплачивает комунальные услуги (оплата за газ, за электроэнергию, за телефон, квартплата и т.д.). Оплата производится в отделении связи или в сбербанке. При оплате услуги работником сбербанка заполняется строка ведомости.</w:t>
      </w:r>
      <w:r w:rsidRPr="00E73ECC">
        <w:t xml:space="preserve"> </w:t>
      </w:r>
    </w:p>
    <w:p w:rsidR="00DD0F34" w:rsidRDefault="00DD0F34" w:rsidP="00E73ECC">
      <w:pPr>
        <w:ind w:firstLine="540"/>
        <w:jc w:val="both"/>
      </w:pPr>
      <w:r>
        <w:t xml:space="preserve">Спроектировать БД </w:t>
      </w:r>
      <w:r w:rsidRPr="00EE23B1">
        <w:rPr>
          <w:i/>
        </w:rPr>
        <w:t>Коммунальные платежи</w:t>
      </w:r>
      <w:r>
        <w:t>, основанную на документе формы 1.</w:t>
      </w:r>
    </w:p>
    <w:p w:rsidR="00DD0F34" w:rsidRDefault="00DD0F34" w:rsidP="00E73ECC">
      <w:pPr>
        <w:ind w:firstLine="540"/>
        <w:jc w:val="both"/>
      </w:pPr>
      <w:r>
        <w:t>Реализовать следующие запросы:</w:t>
      </w:r>
    </w:p>
    <w:p w:rsidR="00DD0F34" w:rsidRDefault="00DD0F34" w:rsidP="00E73ECC">
      <w:pPr>
        <w:numPr>
          <w:ilvl w:val="0"/>
          <w:numId w:val="15"/>
        </w:numPr>
        <w:tabs>
          <w:tab w:val="clear" w:pos="720"/>
          <w:tab w:val="num" w:pos="1080"/>
        </w:tabs>
        <w:ind w:left="426" w:hanging="426"/>
        <w:jc w:val="both"/>
      </w:pPr>
      <w:r>
        <w:t>список всех уплативших квартплату, отсортированный по фамилии;</w:t>
      </w:r>
    </w:p>
    <w:p w:rsidR="00DD0F34" w:rsidRDefault="00DD0F34" w:rsidP="00E73ECC">
      <w:pPr>
        <w:numPr>
          <w:ilvl w:val="0"/>
          <w:numId w:val="15"/>
        </w:numPr>
        <w:tabs>
          <w:tab w:val="clear" w:pos="720"/>
          <w:tab w:val="num" w:pos="1080"/>
        </w:tabs>
        <w:ind w:left="426" w:hanging="426"/>
        <w:jc w:val="both"/>
      </w:pPr>
      <w:r>
        <w:t>список квитанций, оплаченных с 1 по 16 ноября;</w:t>
      </w:r>
    </w:p>
    <w:p w:rsidR="00DD0F34" w:rsidRDefault="00DD0F34" w:rsidP="00E73ECC">
      <w:pPr>
        <w:numPr>
          <w:ilvl w:val="0"/>
          <w:numId w:val="15"/>
        </w:numPr>
        <w:tabs>
          <w:tab w:val="clear" w:pos="720"/>
          <w:tab w:val="num" w:pos="1080"/>
        </w:tabs>
        <w:ind w:left="426" w:hanging="426"/>
        <w:jc w:val="both"/>
      </w:pPr>
      <w:r>
        <w:t>список всех плательщиков, уплативших за квартиру на дату, которая является параметром запроса;</w:t>
      </w:r>
    </w:p>
    <w:p w:rsidR="00DD0F34" w:rsidRDefault="00DD0F34" w:rsidP="00E73ECC">
      <w:pPr>
        <w:numPr>
          <w:ilvl w:val="0"/>
          <w:numId w:val="15"/>
        </w:numPr>
        <w:tabs>
          <w:tab w:val="clear" w:pos="720"/>
          <w:tab w:val="num" w:pos="1080"/>
        </w:tabs>
        <w:ind w:left="426" w:hanging="426"/>
        <w:jc w:val="both"/>
      </w:pPr>
      <w:r>
        <w:t>общая сумма платежей по каждой услуге;</w:t>
      </w:r>
    </w:p>
    <w:p w:rsidR="00DD0F34" w:rsidRDefault="00DD0F34" w:rsidP="00F50CE0">
      <w:pPr>
        <w:numPr>
          <w:ilvl w:val="0"/>
          <w:numId w:val="15"/>
        </w:numPr>
        <w:tabs>
          <w:tab w:val="clear" w:pos="720"/>
          <w:tab w:val="num" w:pos="1080"/>
        </w:tabs>
        <w:ind w:left="426" w:hanging="426"/>
        <w:jc w:val="both"/>
      </w:pPr>
      <w:r>
        <w:t>общая сумма платежей по каждому квартиросъемщику;</w:t>
      </w:r>
    </w:p>
    <w:p w:rsidR="00DD0F34" w:rsidRDefault="00DD0F34" w:rsidP="00F50CE0">
      <w:pPr>
        <w:numPr>
          <w:ilvl w:val="0"/>
          <w:numId w:val="15"/>
        </w:numPr>
        <w:tabs>
          <w:tab w:val="clear" w:pos="720"/>
          <w:tab w:val="num" w:pos="1080"/>
        </w:tabs>
        <w:ind w:left="426" w:hanging="426"/>
        <w:jc w:val="both"/>
      </w:pPr>
      <w:r>
        <w:t>создание новой таблицы по запросу 4;</w:t>
      </w:r>
    </w:p>
    <w:p w:rsidR="00DD0F34" w:rsidRDefault="00DD0F34" w:rsidP="00F50CE0">
      <w:pPr>
        <w:numPr>
          <w:ilvl w:val="0"/>
          <w:numId w:val="15"/>
        </w:numPr>
        <w:tabs>
          <w:tab w:val="clear" w:pos="720"/>
          <w:tab w:val="num" w:pos="1080"/>
        </w:tabs>
        <w:ind w:left="426" w:hanging="426"/>
        <w:jc w:val="both"/>
      </w:pPr>
      <w:r>
        <w:t>сформировать отчет по запросу 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DD0F34" w:rsidRPr="00C7529A" w:rsidTr="00620309">
        <w:tc>
          <w:tcPr>
            <w:tcW w:w="9571" w:type="dxa"/>
          </w:tcPr>
          <w:p w:rsidR="00DD0F34" w:rsidRPr="00C7529A" w:rsidRDefault="00DD0F34" w:rsidP="00620309">
            <w:pPr>
              <w:rPr>
                <w:sz w:val="20"/>
                <w:szCs w:val="20"/>
              </w:rPr>
            </w:pPr>
            <w:r w:rsidRPr="00C7529A">
              <w:rPr>
                <w:sz w:val="20"/>
                <w:szCs w:val="20"/>
              </w:rPr>
              <w:t>Форма 1.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  <w:r w:rsidRPr="00C7529A">
              <w:rPr>
                <w:b/>
              </w:rPr>
              <w:t>Ведомость комм</w:t>
            </w:r>
            <w:r>
              <w:rPr>
                <w:b/>
              </w:rPr>
              <w:t>унальных платежей за ноябрь 2018</w:t>
            </w:r>
            <w:r w:rsidRPr="00C7529A">
              <w:rPr>
                <w:b/>
              </w:rPr>
              <w:t xml:space="preserve">года 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295"/>
              <w:gridCol w:w="1715"/>
              <w:gridCol w:w="1429"/>
              <w:gridCol w:w="2172"/>
              <w:gridCol w:w="1440"/>
              <w:gridCol w:w="1294"/>
            </w:tblGrid>
            <w:tr w:rsidR="00DD0F34" w:rsidTr="00620309"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Дата о</w:t>
                  </w:r>
                  <w:r>
                    <w:t>п</w:t>
                  </w:r>
                  <w:r>
                    <w:t>латы</w:t>
                  </w:r>
                </w:p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Наименование платежа</w:t>
                  </w:r>
                </w:p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№ квита</w:t>
                  </w:r>
                  <w:r>
                    <w:t>н</w:t>
                  </w:r>
                  <w:r>
                    <w:t>ции</w:t>
                  </w:r>
                </w:p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ФИО квартир</w:t>
                  </w:r>
                  <w:r>
                    <w:t>о</w:t>
                  </w:r>
                  <w:r>
                    <w:t>съемщика</w:t>
                  </w:r>
                </w:p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Домашний адрес</w:t>
                  </w:r>
                </w:p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Сумма оплаты</w:t>
                  </w:r>
                </w:p>
              </w:tc>
            </w:tr>
            <w:tr w:rsidR="00DD0F34" w:rsidTr="00620309"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</w:tbl>
          <w:p w:rsidR="00DD0F34" w:rsidRPr="00C7529A" w:rsidRDefault="00DD0F34" w:rsidP="00620309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 xml:space="preserve">    </w:t>
            </w:r>
          </w:p>
        </w:tc>
      </w:tr>
    </w:tbl>
    <w:p w:rsidR="00DD0F34" w:rsidRPr="00A4799E" w:rsidRDefault="00DD0F34" w:rsidP="00676056">
      <w:pPr>
        <w:ind w:left="360" w:firstLine="540"/>
        <w:jc w:val="both"/>
      </w:pPr>
    </w:p>
    <w:p w:rsidR="00DD0F34" w:rsidRPr="00676056" w:rsidRDefault="00DD0F34" w:rsidP="00676056">
      <w:pPr>
        <w:rPr>
          <w:i/>
        </w:rPr>
      </w:pPr>
      <w:r w:rsidRPr="00676056">
        <w:rPr>
          <w:i/>
        </w:rPr>
        <w:t>Вариант 2.</w:t>
      </w:r>
    </w:p>
    <w:p w:rsidR="00DD0F34" w:rsidRDefault="00DD0F34" w:rsidP="00676056">
      <w:pPr>
        <w:ind w:firstLine="540"/>
        <w:jc w:val="both"/>
      </w:pPr>
      <w:r>
        <w:t>В налоговой инспекции ведется журнал учета проверок предприятия.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DD0F34" w:rsidTr="00620309">
        <w:tc>
          <w:tcPr>
            <w:tcW w:w="9571" w:type="dxa"/>
          </w:tcPr>
          <w:p w:rsidR="00DD0F34" w:rsidRPr="00C7529A" w:rsidRDefault="00DD0F34" w:rsidP="00620309">
            <w:pPr>
              <w:rPr>
                <w:sz w:val="20"/>
                <w:szCs w:val="20"/>
              </w:rPr>
            </w:pPr>
            <w:r w:rsidRPr="00C7529A">
              <w:rPr>
                <w:sz w:val="20"/>
                <w:szCs w:val="20"/>
              </w:rPr>
              <w:t>Форма 2.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  <w:r w:rsidRPr="00C7529A">
              <w:rPr>
                <w:b/>
              </w:rPr>
              <w:t>ЖУРНАЛ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  <w:r w:rsidRPr="00C7529A">
              <w:rPr>
                <w:b/>
              </w:rPr>
              <w:t xml:space="preserve">учета проверок предприятия </w:t>
            </w:r>
          </w:p>
          <w:p w:rsidR="00DD0F34" w:rsidRDefault="00DD0F34" w:rsidP="00620309">
            <w:pPr>
              <w:jc w:val="center"/>
            </w:pPr>
            <w:r w:rsidRPr="00C7529A">
              <w:rPr>
                <w:b/>
              </w:rPr>
              <w:t>за ____________год</w:t>
            </w:r>
          </w:p>
          <w:p w:rsidR="00DD0F34" w:rsidRDefault="00DD0F34" w:rsidP="00620309">
            <w:pPr>
              <w:jc w:val="center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82"/>
              <w:gridCol w:w="1482"/>
              <w:gridCol w:w="1797"/>
              <w:gridCol w:w="1482"/>
              <w:gridCol w:w="1482"/>
              <w:gridCol w:w="1482"/>
            </w:tblGrid>
            <w:tr w:rsidR="00DD0F34" w:rsidTr="00620309"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Дата начала ревизии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Дата око</w:t>
                  </w:r>
                  <w:r>
                    <w:t>н</w:t>
                  </w:r>
                  <w:r>
                    <w:t>чания рев</w:t>
                  </w:r>
                  <w:r>
                    <w:t>и</w:t>
                  </w:r>
                  <w:r>
                    <w:t>зии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Ответственный сотрудник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Штраф за нарушение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Процент за просрочку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Общая сумма штрафа</w:t>
                  </w:r>
                </w:p>
              </w:tc>
            </w:tr>
            <w:tr w:rsidR="00DD0F34" w:rsidTr="00620309"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</w:tbl>
          <w:p w:rsidR="00DD0F34" w:rsidRDefault="00DD0F34" w:rsidP="00620309">
            <w:pPr>
              <w:jc w:val="both"/>
            </w:pPr>
            <w:r>
              <w:t xml:space="preserve">   </w:t>
            </w:r>
          </w:p>
        </w:tc>
      </w:tr>
    </w:tbl>
    <w:p w:rsidR="00DD0F34" w:rsidRDefault="00DD0F34" w:rsidP="00676056">
      <w:pPr>
        <w:ind w:firstLine="540"/>
        <w:jc w:val="both"/>
      </w:pPr>
      <w:r>
        <w:t xml:space="preserve">Спроектировать БД </w:t>
      </w:r>
      <w:r w:rsidRPr="00EE23B1">
        <w:rPr>
          <w:i/>
        </w:rPr>
        <w:t>Учета проверок предприятия</w:t>
      </w:r>
      <w:r>
        <w:t>, основанную на документе формы 2.</w:t>
      </w:r>
    </w:p>
    <w:p w:rsidR="00DD0F34" w:rsidRDefault="00DD0F34" w:rsidP="00676056">
      <w:pPr>
        <w:ind w:firstLine="540"/>
        <w:jc w:val="both"/>
      </w:pPr>
      <w:r>
        <w:t>Реализовать следующие запросы:</w:t>
      </w:r>
    </w:p>
    <w:p w:rsidR="00DD0F34" w:rsidRDefault="00DD0F34" w:rsidP="00D070CA">
      <w:pPr>
        <w:numPr>
          <w:ilvl w:val="0"/>
          <w:numId w:val="16"/>
        </w:numPr>
        <w:tabs>
          <w:tab w:val="clear" w:pos="1320"/>
          <w:tab w:val="num" w:pos="426"/>
        </w:tabs>
        <w:ind w:left="426" w:hanging="426"/>
        <w:jc w:val="both"/>
      </w:pPr>
      <w:r>
        <w:t>список ревизий предприятия, проведенных за первое полугодие, упорядоченный по дате;</w:t>
      </w:r>
    </w:p>
    <w:p w:rsidR="00DD0F34" w:rsidRDefault="00DD0F34" w:rsidP="00D070CA">
      <w:pPr>
        <w:numPr>
          <w:ilvl w:val="0"/>
          <w:numId w:val="16"/>
        </w:numPr>
        <w:tabs>
          <w:tab w:val="clear" w:pos="1320"/>
          <w:tab w:val="num" w:pos="426"/>
        </w:tabs>
        <w:ind w:left="426" w:hanging="426"/>
        <w:jc w:val="both"/>
      </w:pPr>
      <w:r>
        <w:t>список ревизий, в ходе проведения которых не было обнаружено никаких нарушений в работе предприятия;</w:t>
      </w:r>
    </w:p>
    <w:p w:rsidR="00DD0F34" w:rsidRDefault="00DD0F34" w:rsidP="00D070CA">
      <w:pPr>
        <w:numPr>
          <w:ilvl w:val="0"/>
          <w:numId w:val="16"/>
        </w:numPr>
        <w:tabs>
          <w:tab w:val="clear" w:pos="1320"/>
          <w:tab w:val="num" w:pos="426"/>
        </w:tabs>
        <w:ind w:left="426" w:hanging="426"/>
        <w:jc w:val="both"/>
      </w:pPr>
      <w:r>
        <w:t>список ревизий с расчетом общей суммы штрафа по формуле:</w:t>
      </w:r>
    </w:p>
    <w:p w:rsidR="00DD0F34" w:rsidRPr="00EE23B1" w:rsidRDefault="00DD0F34" w:rsidP="00D070CA">
      <w:pPr>
        <w:tabs>
          <w:tab w:val="num" w:pos="426"/>
        </w:tabs>
        <w:ind w:left="426" w:hanging="426"/>
        <w:jc w:val="center"/>
        <w:rPr>
          <w:i/>
        </w:rPr>
      </w:pPr>
      <w:r w:rsidRPr="00EE23B1">
        <w:rPr>
          <w:i/>
        </w:rPr>
        <w:t>Общая сумма штрафа = Штраф за нарушение *(1+Процент за просрочку/100)</w:t>
      </w:r>
    </w:p>
    <w:p w:rsidR="00DD0F34" w:rsidRDefault="00DD0F34" w:rsidP="00D070CA">
      <w:pPr>
        <w:numPr>
          <w:ilvl w:val="0"/>
          <w:numId w:val="16"/>
        </w:numPr>
        <w:tabs>
          <w:tab w:val="clear" w:pos="1320"/>
          <w:tab w:val="num" w:pos="426"/>
        </w:tabs>
        <w:ind w:left="426" w:hanging="426"/>
        <w:jc w:val="both"/>
      </w:pPr>
      <w:r>
        <w:t>сгруппированный в разрезе дат список ревизий с расчетом общей суммы штрафов за квартал;</w:t>
      </w:r>
    </w:p>
    <w:p w:rsidR="00DD0F34" w:rsidRDefault="00DD0F34" w:rsidP="00F50CE0">
      <w:pPr>
        <w:numPr>
          <w:ilvl w:val="0"/>
          <w:numId w:val="16"/>
        </w:numPr>
        <w:tabs>
          <w:tab w:val="clear" w:pos="1320"/>
          <w:tab w:val="num" w:pos="426"/>
        </w:tabs>
        <w:ind w:left="426" w:hanging="426"/>
        <w:jc w:val="both"/>
      </w:pPr>
      <w:r>
        <w:t>создание новой таблицы на основе запроса 2;</w:t>
      </w:r>
    </w:p>
    <w:p w:rsidR="00DD0F34" w:rsidRDefault="00DD0F34" w:rsidP="00F50CE0">
      <w:pPr>
        <w:numPr>
          <w:ilvl w:val="0"/>
          <w:numId w:val="16"/>
        </w:numPr>
        <w:tabs>
          <w:tab w:val="clear" w:pos="1320"/>
          <w:tab w:val="num" w:pos="426"/>
        </w:tabs>
        <w:ind w:left="426" w:hanging="426"/>
        <w:jc w:val="both"/>
      </w:pPr>
      <w:r>
        <w:t>сформировать отчет по запросу 3.</w:t>
      </w:r>
    </w:p>
    <w:p w:rsidR="00DD0F34" w:rsidRDefault="00DD0F34" w:rsidP="00D070CA">
      <w:pPr>
        <w:jc w:val="both"/>
      </w:pPr>
    </w:p>
    <w:p w:rsidR="00DD0F34" w:rsidRDefault="00DD0F34" w:rsidP="00D070CA">
      <w:pPr>
        <w:jc w:val="both"/>
      </w:pPr>
    </w:p>
    <w:p w:rsidR="00DD0F34" w:rsidRDefault="00DD0F34" w:rsidP="00D070CA">
      <w:pPr>
        <w:jc w:val="both"/>
      </w:pPr>
    </w:p>
    <w:p w:rsidR="00DD0F34" w:rsidRPr="00D070CA" w:rsidRDefault="00DD0F34" w:rsidP="00D070CA">
      <w:pPr>
        <w:jc w:val="both"/>
        <w:rPr>
          <w:i/>
        </w:rPr>
      </w:pPr>
      <w:r w:rsidRPr="00D070CA">
        <w:rPr>
          <w:i/>
        </w:rPr>
        <w:t>Вариант 3.</w:t>
      </w:r>
    </w:p>
    <w:p w:rsidR="00DD0F34" w:rsidRPr="00D070CA" w:rsidRDefault="00DD0F34" w:rsidP="00D070CA">
      <w:pPr>
        <w:shd w:val="clear" w:color="auto" w:fill="FFFFFF"/>
        <w:autoSpaceDE w:val="0"/>
        <w:autoSpaceDN w:val="0"/>
        <w:adjustRightInd w:val="0"/>
      </w:pPr>
      <w:r w:rsidRPr="00D070CA">
        <w:t>Создайте базу данных Численность населения по регионам Республики Беларусь, в кот</w:t>
      </w:r>
      <w:r w:rsidRPr="00D070CA">
        <w:t>о</w:t>
      </w:r>
      <w:r w:rsidRPr="00D070CA">
        <w:t>рую входят следующие таблицы:</w:t>
      </w:r>
    </w:p>
    <w:p w:rsidR="00DD0F34" w:rsidRPr="00D070CA" w:rsidRDefault="00DD0F34" w:rsidP="00D070CA">
      <w:pPr>
        <w:shd w:val="clear" w:color="auto" w:fill="FFFFFF"/>
        <w:autoSpaceDE w:val="0"/>
        <w:autoSpaceDN w:val="0"/>
        <w:adjustRightInd w:val="0"/>
      </w:pPr>
      <w:r w:rsidRPr="00D070CA">
        <w:t>Регионы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710"/>
        <w:gridCol w:w="3075"/>
      </w:tblGrid>
      <w:tr w:rsidR="00DD0F34" w:rsidRPr="00D070CA">
        <w:trPr>
          <w:trHeight w:val="36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Код региона</w:t>
            </w:r>
          </w:p>
        </w:tc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Название региона</w:t>
            </w:r>
          </w:p>
        </w:tc>
      </w:tr>
      <w:tr w:rsidR="00DD0F34" w:rsidRPr="00D070CA">
        <w:trPr>
          <w:trHeight w:val="36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</w:t>
            </w:r>
          </w:p>
        </w:tc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Гродненская область</w:t>
            </w:r>
          </w:p>
        </w:tc>
      </w:tr>
      <w:tr w:rsidR="00DD0F34" w:rsidRPr="00D070CA">
        <w:trPr>
          <w:trHeight w:val="36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</w:t>
            </w:r>
          </w:p>
        </w:tc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Минская область</w:t>
            </w:r>
          </w:p>
        </w:tc>
      </w:tr>
      <w:tr w:rsidR="00DD0F34" w:rsidRPr="00D070CA">
        <w:trPr>
          <w:trHeight w:val="36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</w:t>
            </w:r>
          </w:p>
        </w:tc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Могилевская область</w:t>
            </w:r>
          </w:p>
        </w:tc>
      </w:tr>
      <w:tr w:rsidR="00DD0F34" w:rsidRPr="00D070CA">
        <w:trPr>
          <w:trHeight w:val="36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4</w:t>
            </w:r>
          </w:p>
        </w:tc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Брестская область</w:t>
            </w:r>
          </w:p>
        </w:tc>
      </w:tr>
      <w:tr w:rsidR="00DD0F34" w:rsidRPr="00D070CA">
        <w:trPr>
          <w:trHeight w:val="36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5</w:t>
            </w:r>
          </w:p>
        </w:tc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Витебская область</w:t>
            </w:r>
          </w:p>
        </w:tc>
      </w:tr>
      <w:tr w:rsidR="00DD0F34" w:rsidRPr="00D070CA">
        <w:trPr>
          <w:trHeight w:val="39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rPr>
                <w:iCs/>
              </w:rPr>
              <w:t>6</w:t>
            </w:r>
          </w:p>
        </w:tc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Гомельская область</w:t>
            </w:r>
          </w:p>
        </w:tc>
      </w:tr>
    </w:tbl>
    <w:p w:rsidR="00DD0F34" w:rsidRPr="00D070CA" w:rsidRDefault="00DD0F34" w:rsidP="00D070CA">
      <w:pPr>
        <w:shd w:val="clear" w:color="auto" w:fill="FFFFFF"/>
        <w:autoSpaceDE w:val="0"/>
        <w:autoSpaceDN w:val="0"/>
        <w:adjustRightInd w:val="0"/>
      </w:pPr>
      <w:r w:rsidRPr="00D070CA">
        <w:t>Численность по регионам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260"/>
        <w:gridCol w:w="1170"/>
        <w:gridCol w:w="1305"/>
        <w:gridCol w:w="1065"/>
        <w:gridCol w:w="1215"/>
      </w:tblGrid>
      <w:tr w:rsidR="00DD0F34" w:rsidRPr="00D070CA">
        <w:trPr>
          <w:trHeight w:val="585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Код реги</w:t>
            </w:r>
            <w:r w:rsidRPr="00D070CA">
              <w:t>о</w:t>
            </w:r>
            <w:r w:rsidRPr="00D070CA">
              <w:t>на</w:t>
            </w:r>
          </w:p>
        </w:tc>
        <w:tc>
          <w:tcPr>
            <w:tcW w:w="2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Городское население (тыс. чел.)</w:t>
            </w:r>
          </w:p>
        </w:tc>
        <w:tc>
          <w:tcPr>
            <w:tcW w:w="2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Сельское население (тыс. чел.)</w:t>
            </w:r>
          </w:p>
        </w:tc>
      </w:tr>
      <w:tr w:rsidR="00DD0F34" w:rsidRPr="00D070CA">
        <w:trPr>
          <w:trHeight w:val="360"/>
        </w:trPr>
        <w:tc>
          <w:tcPr>
            <w:tcW w:w="12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autoSpaceDE w:val="0"/>
              <w:autoSpaceDN w:val="0"/>
              <w:adjustRightInd w:val="0"/>
            </w:pPr>
          </w:p>
          <w:p w:rsidR="00DD0F34" w:rsidRPr="00D070CA" w:rsidRDefault="00DD0F34" w:rsidP="00D070CA">
            <w:pPr>
              <w:autoSpaceDE w:val="0"/>
              <w:autoSpaceDN w:val="0"/>
              <w:adjustRightInd w:val="0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мужчины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женщины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мужчины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женщины</w:t>
            </w:r>
          </w:p>
        </w:tc>
      </w:tr>
      <w:tr w:rsidR="00DD0F34" w:rsidRPr="00D070CA">
        <w:trPr>
          <w:trHeight w:val="36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345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395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155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177</w:t>
            </w:r>
          </w:p>
        </w:tc>
      </w:tr>
      <w:tr w:rsidR="00DD0F34" w:rsidRPr="00D070CA">
        <w:trPr>
          <w:trHeight w:val="36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370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418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300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334</w:t>
            </w:r>
          </w:p>
        </w:tc>
      </w:tr>
      <w:tr w:rsidR="00DD0F34" w:rsidRPr="00D070CA">
        <w:trPr>
          <w:trHeight w:val="36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389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441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125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140</w:t>
            </w:r>
          </w:p>
        </w:tc>
      </w:tr>
      <w:tr w:rsidR="00DD0F34" w:rsidRPr="00D070CA">
        <w:trPr>
          <w:trHeight w:val="36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429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490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228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254</w:t>
            </w:r>
          </w:p>
        </w:tc>
      </w:tr>
      <w:tr w:rsidR="00DD0F34" w:rsidRPr="00D070CA">
        <w:trPr>
          <w:trHeight w:val="36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412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485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158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176</w:t>
            </w:r>
          </w:p>
        </w:tc>
      </w:tr>
      <w:tr w:rsidR="00DD0F34" w:rsidRPr="00D070CA">
        <w:trPr>
          <w:trHeight w:val="39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rPr>
                <w:iCs/>
              </w:rPr>
              <w:t>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485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565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184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206</w:t>
            </w:r>
          </w:p>
        </w:tc>
      </w:tr>
    </w:tbl>
    <w:p w:rsidR="00DD0F34" w:rsidRPr="00D070CA" w:rsidRDefault="00DD0F34" w:rsidP="00D070CA">
      <w:pPr>
        <w:shd w:val="clear" w:color="auto" w:fill="FFFFFF"/>
        <w:autoSpaceDE w:val="0"/>
        <w:autoSpaceDN w:val="0"/>
        <w:adjustRightInd w:val="0"/>
      </w:pPr>
      <w:r w:rsidRPr="00D070CA">
        <w:t>Установите для каждого из полей тип данных и соответствующие свойства. Создайте связь между таблицами.</w:t>
      </w:r>
    </w:p>
    <w:p w:rsidR="00DD0F34" w:rsidRPr="00D070CA" w:rsidRDefault="00DD0F34" w:rsidP="00D070CA">
      <w:pPr>
        <w:shd w:val="clear" w:color="auto" w:fill="FFFFFF"/>
        <w:autoSpaceDE w:val="0"/>
        <w:autoSpaceDN w:val="0"/>
        <w:adjustRightInd w:val="0"/>
      </w:pPr>
      <w:r w:rsidRPr="00D070CA">
        <w:t>Реализовать следующие запросы:</w:t>
      </w:r>
    </w:p>
    <w:p w:rsidR="00DD0F34" w:rsidRPr="00D070CA" w:rsidRDefault="00DD0F34" w:rsidP="00D070CA">
      <w:pPr>
        <w:pStyle w:val="ListParagraph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426" w:hanging="426"/>
      </w:pPr>
      <w:r w:rsidRPr="00D070CA">
        <w:t>о численности населения в Гродненской области;</w:t>
      </w:r>
    </w:p>
    <w:p w:rsidR="00DD0F34" w:rsidRPr="00D070CA" w:rsidRDefault="00DD0F34" w:rsidP="00D070CA">
      <w:pPr>
        <w:pStyle w:val="ListParagraph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426" w:hanging="426"/>
      </w:pPr>
      <w:r w:rsidRPr="00D070CA">
        <w:t>определение численности населения для каждого региона;</w:t>
      </w:r>
    </w:p>
    <w:p w:rsidR="00DD0F34" w:rsidRPr="00D070CA" w:rsidRDefault="00DD0F34" w:rsidP="00D070CA">
      <w:pPr>
        <w:pStyle w:val="ListParagraph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426" w:hanging="426"/>
      </w:pPr>
      <w:r w:rsidRPr="00D070CA">
        <w:t>определение численности населения для всех регионов вместе;</w:t>
      </w:r>
    </w:p>
    <w:p w:rsidR="00DD0F34" w:rsidRPr="00D070CA" w:rsidRDefault="00DD0F34" w:rsidP="00D070CA">
      <w:pPr>
        <w:pStyle w:val="ListParagraph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426" w:hanging="426"/>
      </w:pPr>
      <w:r w:rsidRPr="00D070CA">
        <w:t xml:space="preserve">определите регион, в котором численность мужского населения минимальна; </w:t>
      </w:r>
    </w:p>
    <w:p w:rsidR="00DD0F34" w:rsidRPr="00D070CA" w:rsidRDefault="00DD0F34" w:rsidP="00D070CA">
      <w:pPr>
        <w:pStyle w:val="ListParagraph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426" w:hanging="426"/>
      </w:pPr>
      <w:r w:rsidRPr="00D070CA">
        <w:t>выберите из таблицы Численность по регионам всю информацию о регионах, в кот</w:t>
      </w:r>
      <w:r w:rsidRPr="00D070CA">
        <w:t>о</w:t>
      </w:r>
      <w:r w:rsidRPr="00D070CA">
        <w:t xml:space="preserve">рых численность населения больше 1300 тыс.чел.; </w:t>
      </w:r>
    </w:p>
    <w:p w:rsidR="00DD0F34" w:rsidRDefault="00DD0F34" w:rsidP="00F50CE0">
      <w:pPr>
        <w:pStyle w:val="ListParagraph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426" w:hanging="426"/>
      </w:pPr>
      <w:r w:rsidRPr="00D070CA">
        <w:t xml:space="preserve">о регионах, в которых численность населения больше 1300 тыс.чел.; </w:t>
      </w:r>
    </w:p>
    <w:p w:rsidR="00DD0F34" w:rsidRPr="00D070CA" w:rsidRDefault="00DD0F34" w:rsidP="00F50CE0">
      <w:pPr>
        <w:pStyle w:val="ListParagraph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426" w:hanging="426"/>
      </w:pPr>
      <w:r>
        <w:t>с</w:t>
      </w:r>
      <w:r w:rsidRPr="00D070CA">
        <w:t>оздайте отчет о численности населения в регионах.</w:t>
      </w:r>
    </w:p>
    <w:p w:rsidR="00DD0F34" w:rsidRDefault="00DD0F34" w:rsidP="00D070CA">
      <w:pPr>
        <w:jc w:val="both"/>
      </w:pPr>
    </w:p>
    <w:p w:rsidR="00DD0F34" w:rsidRPr="003822B8" w:rsidRDefault="00DD0F34" w:rsidP="00D070CA">
      <w:pPr>
        <w:jc w:val="both"/>
        <w:rPr>
          <w:i/>
        </w:rPr>
      </w:pPr>
      <w:r w:rsidRPr="003822B8">
        <w:rPr>
          <w:i/>
        </w:rPr>
        <w:t>Вариант 4.</w:t>
      </w:r>
    </w:p>
    <w:p w:rsidR="00DD0F34" w:rsidRPr="00D070CA" w:rsidRDefault="00DD0F34" w:rsidP="00D070CA">
      <w:pPr>
        <w:shd w:val="clear" w:color="auto" w:fill="FFFFFF"/>
        <w:autoSpaceDE w:val="0"/>
        <w:autoSpaceDN w:val="0"/>
        <w:adjustRightInd w:val="0"/>
      </w:pPr>
      <w:r w:rsidRPr="00D070CA">
        <w:t xml:space="preserve">Создайте базу данных </w:t>
      </w:r>
      <w:r w:rsidRPr="00D070CA">
        <w:rPr>
          <w:i/>
        </w:rPr>
        <w:t>Энергетическая ценность (калорийность) продуктов питания</w:t>
      </w:r>
      <w:r w:rsidRPr="00D070CA">
        <w:t>, к</w:t>
      </w:r>
      <w:r w:rsidRPr="00D070CA">
        <w:t>о</w:t>
      </w:r>
      <w:r w:rsidRPr="00D070CA">
        <w:t>торая содержит следующие таблицы: Группы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650"/>
        <w:gridCol w:w="3840"/>
        <w:gridCol w:w="120"/>
      </w:tblGrid>
      <w:tr w:rsidR="00DD0F34" w:rsidRPr="00D070CA">
        <w:trPr>
          <w:trHeight w:val="36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3822B8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Ко</w:t>
            </w:r>
            <w:r w:rsidRPr="003822B8">
              <w:t>д</w:t>
            </w:r>
            <w:r w:rsidRPr="00D070CA">
              <w:t xml:space="preserve"> группы</w:t>
            </w:r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Название группы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D0F34" w:rsidRPr="00D070CA">
        <w:trPr>
          <w:trHeight w:val="36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</w:t>
            </w:r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Хлеб, крупы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D0F34" w:rsidRPr="00D070CA">
        <w:trPr>
          <w:trHeight w:val="36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</w:t>
            </w:r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Мясо, мясопродукты, яйцо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D0F34" w:rsidRPr="00D070CA">
        <w:trPr>
          <w:trHeight w:val="39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</w:t>
            </w:r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Рыба, морепродукты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:rsidR="00DD0F34" w:rsidRPr="00D070CA" w:rsidRDefault="00DD0F34" w:rsidP="00D070CA">
      <w:pPr>
        <w:shd w:val="clear" w:color="auto" w:fill="FFFFFF"/>
        <w:autoSpaceDE w:val="0"/>
        <w:autoSpaceDN w:val="0"/>
        <w:adjustRightInd w:val="0"/>
      </w:pPr>
      <w:r w:rsidRPr="00D070CA">
        <w:t>Калорийность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350"/>
        <w:gridCol w:w="3090"/>
        <w:gridCol w:w="1785"/>
      </w:tblGrid>
      <w:tr w:rsidR="00DD0F34" w:rsidRPr="00D070CA" w:rsidTr="003822B8">
        <w:trPr>
          <w:trHeight w:val="216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Код группы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Название продукта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3822B8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 xml:space="preserve">Калорийность </w:t>
            </w:r>
          </w:p>
        </w:tc>
      </w:tr>
      <w:tr w:rsidR="00DD0F34" w:rsidRPr="00D070CA">
        <w:trPr>
          <w:trHeight w:val="36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3822B8">
              <w:t>1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Горох шлифованный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322</w:t>
            </w:r>
          </w:p>
        </w:tc>
      </w:tr>
      <w:tr w:rsidR="00DD0F34" w:rsidRPr="00D070CA">
        <w:trPr>
          <w:trHeight w:val="36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3822B8">
              <w:t>1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Мука пшеничная высшего сорта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354</w:t>
            </w:r>
          </w:p>
        </w:tc>
      </w:tr>
      <w:tr w:rsidR="00DD0F34" w:rsidRPr="00D070CA">
        <w:trPr>
          <w:trHeight w:val="36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3822B8">
              <w:t>1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Мука пшеничная обойная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343</w:t>
            </w:r>
          </w:p>
        </w:tc>
      </w:tr>
      <w:tr w:rsidR="00DD0F34" w:rsidRPr="00D070CA">
        <w:trPr>
          <w:trHeight w:val="36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Баранина вирная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316</w:t>
            </w:r>
          </w:p>
        </w:tc>
      </w:tr>
      <w:tr w:rsidR="00DD0F34" w:rsidRPr="00D070CA">
        <w:trPr>
          <w:trHeight w:val="36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Говядина 1 категории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187</w:t>
            </w:r>
          </w:p>
        </w:tc>
      </w:tr>
      <w:tr w:rsidR="00DD0F34" w:rsidRPr="00D070CA">
        <w:trPr>
          <w:trHeight w:val="36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Говядина жирная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263</w:t>
            </w:r>
          </w:p>
        </w:tc>
      </w:tr>
      <w:tr w:rsidR="00DD0F34" w:rsidRPr="00D070CA">
        <w:trPr>
          <w:trHeight w:val="36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Гусь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300</w:t>
            </w:r>
          </w:p>
        </w:tc>
      </w:tr>
      <w:tr w:rsidR="00DD0F34" w:rsidRPr="00D070CA">
        <w:trPr>
          <w:trHeight w:val="36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Икра паюсная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236</w:t>
            </w:r>
          </w:p>
        </w:tc>
      </w:tr>
      <w:tr w:rsidR="00DD0F34" w:rsidRPr="00D070CA">
        <w:trPr>
          <w:trHeight w:val="36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3</w:t>
            </w: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Кальмар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D070CA" w:rsidRDefault="00DD0F34" w:rsidP="00D070CA">
            <w:pPr>
              <w:shd w:val="clear" w:color="auto" w:fill="FFFFFF"/>
              <w:autoSpaceDE w:val="0"/>
              <w:autoSpaceDN w:val="0"/>
              <w:adjustRightInd w:val="0"/>
            </w:pPr>
            <w:r w:rsidRPr="00D070CA">
              <w:t>75</w:t>
            </w:r>
          </w:p>
        </w:tc>
      </w:tr>
    </w:tbl>
    <w:p w:rsidR="00DD0F34" w:rsidRPr="003822B8" w:rsidRDefault="00DD0F34" w:rsidP="00D070CA">
      <w:pPr>
        <w:shd w:val="clear" w:color="auto" w:fill="FFFFFF"/>
        <w:autoSpaceDE w:val="0"/>
        <w:autoSpaceDN w:val="0"/>
        <w:adjustRightInd w:val="0"/>
      </w:pPr>
      <w:r w:rsidRPr="00D070CA">
        <w:t>Установите для каждого из полей тип данных и соответствующие свойств</w:t>
      </w:r>
      <w:r w:rsidRPr="003822B8">
        <w:t>а.</w:t>
      </w:r>
      <w:r w:rsidRPr="00D070CA">
        <w:t xml:space="preserve"> Создайте связь между таблицами.</w:t>
      </w:r>
    </w:p>
    <w:p w:rsidR="00DD0F34" w:rsidRPr="003822B8" w:rsidRDefault="00DD0F34" w:rsidP="003822B8">
      <w:pPr>
        <w:shd w:val="clear" w:color="auto" w:fill="FFFFFF"/>
        <w:autoSpaceDE w:val="0"/>
        <w:autoSpaceDN w:val="0"/>
        <w:adjustRightInd w:val="0"/>
      </w:pPr>
      <w:r w:rsidRPr="003822B8">
        <w:t>Реализовать следующие запросы:</w:t>
      </w:r>
    </w:p>
    <w:p w:rsidR="00DD0F34" w:rsidRPr="003822B8" w:rsidRDefault="00DD0F34" w:rsidP="003822B8">
      <w:pPr>
        <w:pStyle w:val="ListParagraph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426"/>
      </w:pPr>
      <w:r w:rsidRPr="003822B8">
        <w:t xml:space="preserve">выберите из базы данных информацию о калорийности икры паюсной; </w:t>
      </w:r>
    </w:p>
    <w:p w:rsidR="00DD0F34" w:rsidRPr="003822B8" w:rsidRDefault="00DD0F34" w:rsidP="003822B8">
      <w:pPr>
        <w:pStyle w:val="ListParagraph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426"/>
      </w:pPr>
      <w:r w:rsidRPr="003822B8">
        <w:t xml:space="preserve">определите продукт с минимальной калорийностью в каждой группе продуктов; </w:t>
      </w:r>
    </w:p>
    <w:p w:rsidR="00DD0F34" w:rsidRPr="003822B8" w:rsidRDefault="00DD0F34" w:rsidP="003822B8">
      <w:pPr>
        <w:pStyle w:val="ListParagraph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426"/>
      </w:pPr>
      <w:r w:rsidRPr="003822B8">
        <w:t>выберите из таблицы Калорийность всю информацию о продуктах группы «Мясо, м</w:t>
      </w:r>
      <w:r w:rsidRPr="003822B8">
        <w:t>я</w:t>
      </w:r>
      <w:r>
        <w:t>сопродукты, яйцо»;</w:t>
      </w:r>
    </w:p>
    <w:p w:rsidR="00DD0F34" w:rsidRDefault="00DD0F34" w:rsidP="00F50CE0">
      <w:pPr>
        <w:pStyle w:val="ListParagraph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426"/>
      </w:pPr>
      <w:r w:rsidRPr="003822B8">
        <w:t>измените в таблице калорийность на 250, если ее зн</w:t>
      </w:r>
      <w:r>
        <w:t>ачение больше 200 и меньше 300;</w:t>
      </w:r>
    </w:p>
    <w:p w:rsidR="00DD0F34" w:rsidRPr="003822B8" w:rsidRDefault="00DD0F34" w:rsidP="00F50CE0">
      <w:pPr>
        <w:pStyle w:val="ListParagraph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ind w:left="426"/>
      </w:pPr>
      <w:r>
        <w:t>с</w:t>
      </w:r>
      <w:r w:rsidRPr="003822B8">
        <w:t>оздайте отчет Энергетическая ценность (калорийность) продуктов питания.</w:t>
      </w:r>
    </w:p>
    <w:p w:rsidR="00DD0F34" w:rsidRDefault="00DD0F34" w:rsidP="00D070CA">
      <w:pPr>
        <w:jc w:val="both"/>
      </w:pPr>
    </w:p>
    <w:p w:rsidR="00DD0F34" w:rsidRPr="003822B8" w:rsidRDefault="00DD0F34" w:rsidP="00676056">
      <w:pPr>
        <w:ind w:left="540" w:hanging="540"/>
        <w:rPr>
          <w:i/>
        </w:rPr>
      </w:pPr>
      <w:r w:rsidRPr="003822B8">
        <w:rPr>
          <w:i/>
        </w:rPr>
        <w:t>Вариант 5</w:t>
      </w:r>
    </w:p>
    <w:p w:rsidR="00DD0F34" w:rsidRDefault="00DD0F34" w:rsidP="00676056">
      <w:pPr>
        <w:ind w:left="540"/>
        <w:jc w:val="both"/>
      </w:pPr>
      <w:r>
        <w:t xml:space="preserve">В ресторане в качестве отчетной документации заполняется ведомость заказов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DD0F34" w:rsidTr="00620309">
        <w:tc>
          <w:tcPr>
            <w:tcW w:w="9571" w:type="dxa"/>
          </w:tcPr>
          <w:p w:rsidR="00DD0F34" w:rsidRPr="00C7529A" w:rsidRDefault="00DD0F34" w:rsidP="00620309">
            <w:pPr>
              <w:rPr>
                <w:sz w:val="20"/>
                <w:szCs w:val="20"/>
              </w:rPr>
            </w:pPr>
            <w:r w:rsidRPr="00C7529A">
              <w:rPr>
                <w:sz w:val="20"/>
                <w:szCs w:val="20"/>
              </w:rPr>
              <w:t>Форма</w:t>
            </w:r>
            <w:r>
              <w:rPr>
                <w:sz w:val="20"/>
                <w:szCs w:val="20"/>
              </w:rPr>
              <w:t xml:space="preserve"> </w:t>
            </w:r>
            <w:r w:rsidRPr="00C7529A">
              <w:rPr>
                <w:sz w:val="20"/>
                <w:szCs w:val="20"/>
              </w:rPr>
              <w:t>3.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  <w:r w:rsidRPr="00C7529A">
              <w:rPr>
                <w:b/>
              </w:rPr>
              <w:t>Ведо</w:t>
            </w:r>
            <w:r>
              <w:rPr>
                <w:b/>
              </w:rPr>
              <w:t>мость заказов за июнь 2018</w:t>
            </w:r>
            <w:r w:rsidRPr="00C7529A">
              <w:rPr>
                <w:b/>
              </w:rPr>
              <w:t xml:space="preserve">г. 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22"/>
              <w:gridCol w:w="1715"/>
              <w:gridCol w:w="1422"/>
              <w:gridCol w:w="1422"/>
              <w:gridCol w:w="1422"/>
              <w:gridCol w:w="1422"/>
            </w:tblGrid>
            <w:tr w:rsidR="00DD0F34" w:rsidTr="00620309"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Дата заказа</w:t>
                  </w: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Наименование блюда</w:t>
                  </w: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Вид блюда</w:t>
                  </w: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Стоимость блюда</w:t>
                  </w: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Количество</w:t>
                  </w: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Стоимость с НДС</w:t>
                  </w:r>
                </w:p>
              </w:tc>
            </w:tr>
            <w:tr w:rsidR="00DD0F34" w:rsidTr="00620309"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</w:tbl>
          <w:p w:rsidR="00DD0F34" w:rsidRDefault="00DD0F34" w:rsidP="00620309">
            <w:pPr>
              <w:jc w:val="both"/>
            </w:pPr>
            <w:r>
              <w:t xml:space="preserve">   </w:t>
            </w:r>
          </w:p>
        </w:tc>
      </w:tr>
    </w:tbl>
    <w:p w:rsidR="00DD0F34" w:rsidRDefault="00DD0F34" w:rsidP="00676056">
      <w:pPr>
        <w:ind w:left="540"/>
        <w:jc w:val="both"/>
      </w:pPr>
      <w:r>
        <w:t xml:space="preserve">Спроектировать БД </w:t>
      </w:r>
      <w:r w:rsidRPr="00FD34BD">
        <w:rPr>
          <w:i/>
        </w:rPr>
        <w:t>Заказы в ресторане</w:t>
      </w:r>
      <w:r>
        <w:t>, основанную на документе формы 3.</w:t>
      </w:r>
    </w:p>
    <w:p w:rsidR="00DD0F34" w:rsidRDefault="00DD0F34" w:rsidP="00676056">
      <w:pPr>
        <w:ind w:left="540"/>
        <w:jc w:val="both"/>
      </w:pPr>
      <w:r>
        <w:t>Реализовать следующие запросы:</w:t>
      </w:r>
    </w:p>
    <w:p w:rsidR="00DD0F34" w:rsidRDefault="00DD0F34" w:rsidP="00620309">
      <w:pPr>
        <w:numPr>
          <w:ilvl w:val="0"/>
          <w:numId w:val="17"/>
        </w:numPr>
        <w:tabs>
          <w:tab w:val="clear" w:pos="900"/>
          <w:tab w:val="num" w:pos="426"/>
        </w:tabs>
        <w:ind w:left="426" w:hanging="426"/>
        <w:jc w:val="both"/>
      </w:pPr>
      <w:r>
        <w:t>список закусок, которые были заказаны в количестве, большем двух блюд, упоряд</w:t>
      </w:r>
      <w:r>
        <w:t>о</w:t>
      </w:r>
      <w:r>
        <w:t>ченный по дате;</w:t>
      </w:r>
    </w:p>
    <w:p w:rsidR="00DD0F34" w:rsidRDefault="00DD0F34" w:rsidP="00620309">
      <w:pPr>
        <w:numPr>
          <w:ilvl w:val="0"/>
          <w:numId w:val="17"/>
        </w:numPr>
        <w:tabs>
          <w:tab w:val="clear" w:pos="900"/>
          <w:tab w:val="num" w:pos="426"/>
        </w:tabs>
        <w:ind w:left="426" w:hanging="426"/>
        <w:jc w:val="both"/>
      </w:pPr>
      <w:r>
        <w:t>список всех заказов с рассчитанной стоимостью заказа с НДС по формуле:</w:t>
      </w:r>
    </w:p>
    <w:p w:rsidR="00DD0F34" w:rsidRPr="00FD34BD" w:rsidRDefault="00DD0F34" w:rsidP="00620309">
      <w:pPr>
        <w:tabs>
          <w:tab w:val="num" w:pos="426"/>
        </w:tabs>
        <w:ind w:left="426" w:hanging="426"/>
        <w:jc w:val="center"/>
        <w:rPr>
          <w:i/>
        </w:rPr>
      </w:pPr>
      <w:r w:rsidRPr="00FD34BD">
        <w:rPr>
          <w:i/>
        </w:rPr>
        <w:t>Стоимость заказа с НДС = Стоимость блюда * Количество*1,1</w:t>
      </w:r>
    </w:p>
    <w:p w:rsidR="00DD0F34" w:rsidRDefault="00DD0F34" w:rsidP="00620309">
      <w:pPr>
        <w:numPr>
          <w:ilvl w:val="0"/>
          <w:numId w:val="17"/>
        </w:numPr>
        <w:tabs>
          <w:tab w:val="clear" w:pos="900"/>
          <w:tab w:val="num" w:pos="426"/>
        </w:tabs>
        <w:ind w:left="426" w:hanging="426"/>
        <w:jc w:val="both"/>
      </w:pPr>
      <w:r>
        <w:t>сгруппированный список в разрезе видов блюд с расчетом общей стоимости  заказов с НДС по каждому виду;</w:t>
      </w:r>
    </w:p>
    <w:p w:rsidR="00DD0F34" w:rsidRDefault="00DD0F34" w:rsidP="00620309">
      <w:pPr>
        <w:numPr>
          <w:ilvl w:val="0"/>
          <w:numId w:val="17"/>
        </w:numPr>
        <w:tabs>
          <w:tab w:val="clear" w:pos="900"/>
          <w:tab w:val="num" w:pos="426"/>
        </w:tabs>
        <w:ind w:left="426" w:hanging="426"/>
        <w:jc w:val="both"/>
      </w:pPr>
      <w:r>
        <w:t>общая стоимость заказа каждого из блюд, заказанных за каждый день (в качестве з</w:t>
      </w:r>
      <w:r>
        <w:t>а</w:t>
      </w:r>
      <w:r>
        <w:t>головков строк и столбцов использовать дату заказа и наименование  блюда соотве</w:t>
      </w:r>
      <w:r>
        <w:t>т</w:t>
      </w:r>
      <w:r>
        <w:t>ственно);</w:t>
      </w:r>
    </w:p>
    <w:p w:rsidR="00DD0F34" w:rsidRDefault="00DD0F34" w:rsidP="00415E99">
      <w:pPr>
        <w:numPr>
          <w:ilvl w:val="0"/>
          <w:numId w:val="17"/>
        </w:numPr>
        <w:tabs>
          <w:tab w:val="clear" w:pos="900"/>
          <w:tab w:val="num" w:pos="426"/>
        </w:tabs>
        <w:ind w:left="426" w:hanging="426"/>
        <w:jc w:val="both"/>
      </w:pPr>
      <w:r>
        <w:t>создание новой таблицы на основе запроса 1;</w:t>
      </w:r>
    </w:p>
    <w:p w:rsidR="00DD0F34" w:rsidRDefault="00DD0F34" w:rsidP="00415E99">
      <w:pPr>
        <w:numPr>
          <w:ilvl w:val="0"/>
          <w:numId w:val="17"/>
        </w:numPr>
        <w:tabs>
          <w:tab w:val="clear" w:pos="900"/>
          <w:tab w:val="num" w:pos="426"/>
        </w:tabs>
        <w:ind w:left="426" w:hanging="426"/>
        <w:jc w:val="both"/>
      </w:pPr>
      <w:r>
        <w:t>сформировать отчет по запросу 2.</w:t>
      </w:r>
    </w:p>
    <w:p w:rsidR="00DD0F34" w:rsidRDefault="00DD0F34" w:rsidP="00676056">
      <w:pPr>
        <w:ind w:left="540"/>
        <w:jc w:val="both"/>
      </w:pPr>
    </w:p>
    <w:p w:rsidR="00DD0F34" w:rsidRPr="00620309" w:rsidRDefault="00DD0F34" w:rsidP="00676056">
      <w:pPr>
        <w:ind w:left="540" w:hanging="540"/>
        <w:rPr>
          <w:i/>
        </w:rPr>
      </w:pPr>
      <w:r w:rsidRPr="00620309">
        <w:rPr>
          <w:i/>
        </w:rPr>
        <w:t>Вариант 6</w:t>
      </w:r>
    </w:p>
    <w:p w:rsidR="00DD0F34" w:rsidRDefault="00DD0F34" w:rsidP="00676056">
      <w:pPr>
        <w:ind w:firstLine="540"/>
        <w:jc w:val="both"/>
      </w:pPr>
      <w:r>
        <w:t>В Белкоопсоюзе на основе информации, полученной из отчетов райпотребсоюзов, формируется общий отчет по предприятиям потребительской кооперации Беларуси.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DD0F34" w:rsidTr="00620309">
        <w:tc>
          <w:tcPr>
            <w:tcW w:w="9571" w:type="dxa"/>
          </w:tcPr>
          <w:p w:rsidR="00DD0F34" w:rsidRPr="00C7529A" w:rsidRDefault="00DD0F34" w:rsidP="00620309">
            <w:pPr>
              <w:rPr>
                <w:sz w:val="20"/>
                <w:szCs w:val="20"/>
              </w:rPr>
            </w:pPr>
            <w:r w:rsidRPr="00C7529A">
              <w:rPr>
                <w:sz w:val="20"/>
                <w:szCs w:val="20"/>
              </w:rPr>
              <w:t>Форма 4.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  <w:r w:rsidRPr="00C7529A">
              <w:rPr>
                <w:b/>
              </w:rPr>
              <w:t>Отчет по предприятиям Беларуси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362"/>
              <w:gridCol w:w="1362"/>
              <w:gridCol w:w="1715"/>
              <w:gridCol w:w="1417"/>
              <w:gridCol w:w="1362"/>
              <w:gridCol w:w="1362"/>
            </w:tblGrid>
            <w:tr w:rsidR="00DD0F34" w:rsidTr="00620309"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Вид то</w:t>
                  </w:r>
                  <w:r>
                    <w:t>р</w:t>
                  </w:r>
                  <w:r>
                    <w:t>гового центра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РайПО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Наименование торгового центра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Количество работников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Годовая прибыль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Годовая прибыль на одного работника</w:t>
                  </w:r>
                </w:p>
              </w:tc>
            </w:tr>
            <w:tr w:rsidR="00DD0F34" w:rsidTr="00620309"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</w:tbl>
          <w:p w:rsidR="00DD0F34" w:rsidRDefault="00DD0F34" w:rsidP="00620309">
            <w:pPr>
              <w:jc w:val="both"/>
            </w:pPr>
            <w:r>
              <w:t xml:space="preserve">     </w:t>
            </w:r>
          </w:p>
        </w:tc>
      </w:tr>
    </w:tbl>
    <w:p w:rsidR="00DD0F34" w:rsidRDefault="00DD0F34" w:rsidP="00676056">
      <w:pPr>
        <w:ind w:firstLine="540"/>
        <w:jc w:val="both"/>
      </w:pPr>
      <w:r>
        <w:t xml:space="preserve">Спроектировать БД </w:t>
      </w:r>
      <w:r w:rsidRPr="00461620">
        <w:rPr>
          <w:i/>
        </w:rPr>
        <w:t>Торговые центы</w:t>
      </w:r>
      <w:r>
        <w:t>, основанную на документе формы 4. В качестве видов торговых центров можно использовать: супермаркет, продовольственный, промт</w:t>
      </w:r>
      <w:r>
        <w:t>о</w:t>
      </w:r>
      <w:r>
        <w:t>варный и другие виды магазинов.</w:t>
      </w:r>
    </w:p>
    <w:p w:rsidR="00DD0F34" w:rsidRDefault="00DD0F34" w:rsidP="00676056">
      <w:pPr>
        <w:ind w:firstLine="540"/>
        <w:jc w:val="both"/>
      </w:pPr>
      <w:r>
        <w:t>Реализовать следующие запросы:</w:t>
      </w:r>
    </w:p>
    <w:p w:rsidR="00DD0F34" w:rsidRDefault="00DD0F34" w:rsidP="00620309">
      <w:pPr>
        <w:numPr>
          <w:ilvl w:val="0"/>
          <w:numId w:val="18"/>
        </w:numPr>
        <w:tabs>
          <w:tab w:val="clear" w:pos="1320"/>
          <w:tab w:val="num" w:pos="284"/>
        </w:tabs>
        <w:ind w:left="284" w:hanging="284"/>
        <w:jc w:val="both"/>
      </w:pPr>
      <w:r>
        <w:t>список всех торговых центров, упорядоченный по РайПО и по названию торгового центра;</w:t>
      </w:r>
    </w:p>
    <w:p w:rsidR="00DD0F34" w:rsidRDefault="00DD0F34" w:rsidP="00620309">
      <w:pPr>
        <w:numPr>
          <w:ilvl w:val="0"/>
          <w:numId w:val="18"/>
        </w:numPr>
        <w:tabs>
          <w:tab w:val="clear" w:pos="1320"/>
          <w:tab w:val="num" w:pos="284"/>
        </w:tabs>
        <w:ind w:left="284" w:hanging="284"/>
        <w:jc w:val="both"/>
      </w:pPr>
      <w:r>
        <w:t>список супермаркетов с количеством работающих, меньшим 100 человек, упорядоче</w:t>
      </w:r>
      <w:r>
        <w:t>н</w:t>
      </w:r>
      <w:r>
        <w:t>ный по годовой прибыли;</w:t>
      </w:r>
    </w:p>
    <w:p w:rsidR="00DD0F34" w:rsidRDefault="00DD0F34" w:rsidP="00620309">
      <w:pPr>
        <w:numPr>
          <w:ilvl w:val="0"/>
          <w:numId w:val="18"/>
        </w:numPr>
        <w:tabs>
          <w:tab w:val="clear" w:pos="1320"/>
          <w:tab w:val="num" w:pos="284"/>
        </w:tabs>
        <w:ind w:left="284" w:hanging="284"/>
        <w:jc w:val="both"/>
      </w:pPr>
      <w:r>
        <w:t>список всех торговых центров с расчетом прибыли на одного работника по формуле:</w:t>
      </w:r>
    </w:p>
    <w:p w:rsidR="00DD0F34" w:rsidRPr="0073721B" w:rsidRDefault="00DD0F34" w:rsidP="00620309">
      <w:pPr>
        <w:tabs>
          <w:tab w:val="num" w:pos="284"/>
        </w:tabs>
        <w:ind w:left="284" w:hanging="284"/>
        <w:jc w:val="center"/>
        <w:rPr>
          <w:i/>
        </w:rPr>
      </w:pPr>
      <w:r w:rsidRPr="0073721B">
        <w:rPr>
          <w:i/>
        </w:rPr>
        <w:t>Прибыль на родного работника = Годовая прибыль/Количество работников</w:t>
      </w:r>
    </w:p>
    <w:p w:rsidR="00DD0F34" w:rsidRDefault="00DD0F34" w:rsidP="00620309">
      <w:pPr>
        <w:numPr>
          <w:ilvl w:val="0"/>
          <w:numId w:val="18"/>
        </w:numPr>
        <w:tabs>
          <w:tab w:val="clear" w:pos="1320"/>
          <w:tab w:val="num" w:pos="284"/>
        </w:tabs>
        <w:ind w:left="284" w:hanging="284"/>
        <w:jc w:val="both"/>
      </w:pPr>
      <w:r>
        <w:t>создание новой таблицы с именем Торговые центы на основе Запроса 1;</w:t>
      </w:r>
    </w:p>
    <w:p w:rsidR="00DD0F34" w:rsidRDefault="00DD0F34" w:rsidP="00415E99">
      <w:pPr>
        <w:numPr>
          <w:ilvl w:val="0"/>
          <w:numId w:val="18"/>
        </w:numPr>
        <w:tabs>
          <w:tab w:val="clear" w:pos="1320"/>
          <w:tab w:val="num" w:pos="284"/>
        </w:tabs>
        <w:ind w:left="284" w:hanging="284"/>
        <w:jc w:val="both"/>
      </w:pPr>
      <w:r>
        <w:t>удаление из таблицы Торговые центры всех записей  по Гродненскому РайПО;</w:t>
      </w:r>
    </w:p>
    <w:p w:rsidR="00DD0F34" w:rsidRDefault="00DD0F34" w:rsidP="00415E99">
      <w:pPr>
        <w:numPr>
          <w:ilvl w:val="0"/>
          <w:numId w:val="18"/>
        </w:numPr>
        <w:tabs>
          <w:tab w:val="clear" w:pos="1320"/>
          <w:tab w:val="num" w:pos="284"/>
        </w:tabs>
        <w:ind w:left="284" w:hanging="284"/>
        <w:jc w:val="both"/>
      </w:pPr>
      <w:r>
        <w:t>сформировать отчет по запросу 3.</w:t>
      </w:r>
    </w:p>
    <w:p w:rsidR="00DD0F34" w:rsidRDefault="00DD0F34" w:rsidP="00676056">
      <w:pPr>
        <w:ind w:left="540"/>
        <w:jc w:val="both"/>
      </w:pPr>
    </w:p>
    <w:p w:rsidR="00DD0F34" w:rsidRPr="00620309" w:rsidRDefault="00DD0F34" w:rsidP="00620309">
      <w:pPr>
        <w:jc w:val="both"/>
        <w:rPr>
          <w:i/>
        </w:rPr>
      </w:pPr>
      <w:r w:rsidRPr="00620309">
        <w:rPr>
          <w:i/>
        </w:rPr>
        <w:t>Вариант 7</w:t>
      </w:r>
    </w:p>
    <w:p w:rsidR="00DD0F34" w:rsidRPr="00620309" w:rsidRDefault="00DD0F34" w:rsidP="00620309">
      <w:pPr>
        <w:shd w:val="clear" w:color="auto" w:fill="FFFFFF"/>
        <w:autoSpaceDE w:val="0"/>
        <w:autoSpaceDN w:val="0"/>
        <w:adjustRightInd w:val="0"/>
      </w:pPr>
      <w:r w:rsidRPr="00620309">
        <w:t xml:space="preserve">Создайте базу данных </w:t>
      </w:r>
      <w:r w:rsidRPr="00620309">
        <w:rPr>
          <w:i/>
        </w:rPr>
        <w:t>Постройки</w:t>
      </w:r>
      <w:r w:rsidRPr="00620309">
        <w:t xml:space="preserve">, которая состоит из следующих таблиц: </w:t>
      </w:r>
    </w:p>
    <w:p w:rsidR="00DD0F34" w:rsidRPr="00620309" w:rsidRDefault="00DD0F34" w:rsidP="00620309">
      <w:pPr>
        <w:shd w:val="clear" w:color="auto" w:fill="FFFFFF"/>
        <w:autoSpaceDE w:val="0"/>
        <w:autoSpaceDN w:val="0"/>
        <w:adjustRightInd w:val="0"/>
      </w:pPr>
      <w:r w:rsidRPr="00620309">
        <w:t>Здания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635"/>
        <w:gridCol w:w="2295"/>
        <w:gridCol w:w="120"/>
      </w:tblGrid>
      <w:tr w:rsidR="00DD0F34" w:rsidRPr="00620309">
        <w:trPr>
          <w:trHeight w:val="360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Код здания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Название здания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D0F34" w:rsidRPr="00620309">
        <w:trPr>
          <w:trHeight w:val="360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Конгресс-центр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D0F34" w:rsidRPr="00620309">
        <w:trPr>
          <w:trHeight w:val="390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2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Павильон 1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:rsidR="00DD0F34" w:rsidRPr="00620309" w:rsidRDefault="00DD0F34" w:rsidP="00620309">
      <w:pPr>
        <w:shd w:val="clear" w:color="auto" w:fill="FFFFFF"/>
        <w:autoSpaceDE w:val="0"/>
        <w:autoSpaceDN w:val="0"/>
        <w:adjustRightInd w:val="0"/>
      </w:pPr>
      <w:r w:rsidRPr="00620309">
        <w:t>Таблица вместимости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55"/>
        <w:gridCol w:w="3240"/>
        <w:gridCol w:w="1984"/>
        <w:gridCol w:w="1530"/>
      </w:tblGrid>
      <w:tr w:rsidR="00DD0F34" w:rsidRPr="00620309" w:rsidTr="00620309">
        <w:trPr>
          <w:trHeight w:val="274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Код зд</w:t>
            </w:r>
            <w:r w:rsidRPr="00620309">
              <w:t>а</w:t>
            </w:r>
            <w:r w:rsidRPr="00620309">
              <w:t>ния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Помещения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Площадь, кв. м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Количество мест</w:t>
            </w:r>
          </w:p>
        </w:tc>
      </w:tr>
      <w:tr w:rsidR="00DD0F34" w:rsidRPr="00620309" w:rsidTr="00620309">
        <w:trPr>
          <w:trHeight w:val="390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Переговорная комната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15</w:t>
            </w:r>
          </w:p>
        </w:tc>
      </w:tr>
      <w:tr w:rsidR="00DD0F34" w:rsidRPr="00620309" w:rsidTr="00620309">
        <w:trPr>
          <w:trHeight w:val="390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Пресс-зал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148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120</w:t>
            </w:r>
          </w:p>
        </w:tc>
      </w:tr>
      <w:tr w:rsidR="00DD0F34" w:rsidRPr="00620309" w:rsidTr="00620309">
        <w:trPr>
          <w:trHeight w:val="390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Зал фуршетов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100</w:t>
            </w:r>
          </w:p>
        </w:tc>
      </w:tr>
      <w:tr w:rsidR="00DD0F34" w:rsidRPr="00620309" w:rsidTr="00620309">
        <w:trPr>
          <w:trHeight w:val="390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2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Зал «А»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135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156</w:t>
            </w:r>
          </w:p>
        </w:tc>
      </w:tr>
      <w:tr w:rsidR="00DD0F34" w:rsidRPr="00620309" w:rsidTr="00620309">
        <w:trPr>
          <w:trHeight w:val="390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2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Зал «В»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108</w:t>
            </w:r>
          </w:p>
        </w:tc>
      </w:tr>
      <w:tr w:rsidR="00DD0F34" w:rsidRPr="00620309" w:rsidTr="00620309">
        <w:trPr>
          <w:trHeight w:val="390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2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Зал «С»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280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204</w:t>
            </w:r>
          </w:p>
        </w:tc>
      </w:tr>
      <w:tr w:rsidR="00DD0F34" w:rsidRPr="00620309" w:rsidTr="00620309">
        <w:trPr>
          <w:trHeight w:val="660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2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Переговорная комната 10 ч</w:t>
            </w:r>
            <w:r w:rsidRPr="00620309">
              <w:t>е</w:t>
            </w:r>
            <w:r w:rsidRPr="00620309">
              <w:t>ловек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620309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620309">
              <w:t>10</w:t>
            </w:r>
          </w:p>
        </w:tc>
      </w:tr>
    </w:tbl>
    <w:p w:rsidR="00DD0F34" w:rsidRPr="00620309" w:rsidRDefault="00DD0F34" w:rsidP="00620309">
      <w:pPr>
        <w:shd w:val="clear" w:color="auto" w:fill="FFFFFF"/>
        <w:autoSpaceDE w:val="0"/>
        <w:autoSpaceDN w:val="0"/>
        <w:adjustRightInd w:val="0"/>
      </w:pPr>
      <w:r w:rsidRPr="00620309">
        <w:t>Установите для каждого из полей тип данных и соответствующие свойства. Создайте связь между таблицами.</w:t>
      </w:r>
    </w:p>
    <w:p w:rsidR="00DD0F34" w:rsidRPr="00620309" w:rsidRDefault="00DD0F34" w:rsidP="00620309">
      <w:pPr>
        <w:ind w:firstLine="540"/>
        <w:jc w:val="both"/>
      </w:pPr>
      <w:r w:rsidRPr="00620309">
        <w:t>Реализовать следующие запросы:</w:t>
      </w:r>
    </w:p>
    <w:p w:rsidR="00DD0F34" w:rsidRPr="00620309" w:rsidRDefault="00DD0F34" w:rsidP="00620309">
      <w:pPr>
        <w:pStyle w:val="ListParagraph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284" w:hanging="284"/>
      </w:pPr>
      <w:r w:rsidRPr="00620309">
        <w:t xml:space="preserve">выберите из базы данных информацию (Помещения, Площадь, Количество мест) о Конгресс-центре; </w:t>
      </w:r>
    </w:p>
    <w:p w:rsidR="00DD0F34" w:rsidRPr="00620309" w:rsidRDefault="00DD0F34" w:rsidP="00620309">
      <w:pPr>
        <w:pStyle w:val="ListParagraph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284" w:hanging="284"/>
      </w:pPr>
      <w:r w:rsidRPr="00620309">
        <w:t>выберите из базы данных информацию о вместимости здания «Пресс-зал»</w:t>
      </w:r>
    </w:p>
    <w:p w:rsidR="00DD0F34" w:rsidRPr="00620309" w:rsidRDefault="00DD0F34" w:rsidP="00620309">
      <w:pPr>
        <w:pStyle w:val="ListParagraph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284" w:hanging="284"/>
      </w:pPr>
      <w:r w:rsidRPr="00620309">
        <w:t xml:space="preserve">определите вместимость каждого здания; </w:t>
      </w:r>
    </w:p>
    <w:p w:rsidR="00DD0F34" w:rsidRPr="00620309" w:rsidRDefault="00DD0F34" w:rsidP="00620309">
      <w:pPr>
        <w:pStyle w:val="ListParagraph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284" w:hanging="284"/>
      </w:pPr>
      <w:r w:rsidRPr="00620309">
        <w:t>определите помещение с минимальной площадью;</w:t>
      </w:r>
    </w:p>
    <w:p w:rsidR="00DD0F34" w:rsidRDefault="00DD0F34" w:rsidP="00415E99">
      <w:pPr>
        <w:pStyle w:val="ListParagraph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284" w:hanging="284"/>
      </w:pPr>
      <w:r w:rsidRPr="00620309">
        <w:t>измените в таблице количество м</w:t>
      </w:r>
      <w:r>
        <w:t>ест на 100, если оно равно 108;</w:t>
      </w:r>
    </w:p>
    <w:p w:rsidR="00DD0F34" w:rsidRPr="00620309" w:rsidRDefault="00DD0F34" w:rsidP="00415E99">
      <w:pPr>
        <w:pStyle w:val="ListParagraph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ind w:left="284" w:hanging="284"/>
      </w:pPr>
      <w:r>
        <w:t>с</w:t>
      </w:r>
      <w:r w:rsidRPr="00620309">
        <w:t>оздайте отчет о постройках и их вместимости.</w:t>
      </w:r>
    </w:p>
    <w:p w:rsidR="00DD0F34" w:rsidRDefault="00DD0F34" w:rsidP="00676056">
      <w:pPr>
        <w:ind w:left="540"/>
        <w:jc w:val="both"/>
      </w:pPr>
    </w:p>
    <w:p w:rsidR="00DD0F34" w:rsidRDefault="00DD0F34" w:rsidP="00676056">
      <w:pPr>
        <w:ind w:left="540"/>
        <w:jc w:val="both"/>
      </w:pPr>
    </w:p>
    <w:p w:rsidR="00DD0F34" w:rsidRPr="00620309" w:rsidRDefault="00DD0F34" w:rsidP="00620309">
      <w:pPr>
        <w:jc w:val="both"/>
        <w:rPr>
          <w:i/>
        </w:rPr>
      </w:pPr>
      <w:r w:rsidRPr="00620309">
        <w:rPr>
          <w:i/>
        </w:rPr>
        <w:t>Вариант 8</w:t>
      </w:r>
    </w:p>
    <w:p w:rsidR="00DD0F34" w:rsidRPr="00B50C3A" w:rsidRDefault="00DD0F34" w:rsidP="00620309">
      <w:pPr>
        <w:shd w:val="clear" w:color="auto" w:fill="FFFFFF"/>
        <w:autoSpaceDE w:val="0"/>
        <w:autoSpaceDN w:val="0"/>
        <w:adjustRightInd w:val="0"/>
      </w:pPr>
      <w:r w:rsidRPr="00B50C3A">
        <w:t xml:space="preserve">Создайте базу данных </w:t>
      </w:r>
      <w:r w:rsidRPr="00B50C3A">
        <w:rPr>
          <w:i/>
        </w:rPr>
        <w:t>Курсы обмена наличных валют</w:t>
      </w:r>
      <w:r w:rsidRPr="00B50C3A">
        <w:t>, в которую входят следующие та</w:t>
      </w:r>
      <w:r w:rsidRPr="00B50C3A">
        <w:t>б</w:t>
      </w:r>
      <w:r w:rsidRPr="00B50C3A">
        <w:t>лицы:</w:t>
      </w:r>
    </w:p>
    <w:p w:rsidR="00DD0F34" w:rsidRPr="00B50C3A" w:rsidRDefault="00DD0F34" w:rsidP="00620309">
      <w:pPr>
        <w:shd w:val="clear" w:color="auto" w:fill="FFFFFF"/>
        <w:autoSpaceDE w:val="0"/>
        <w:autoSpaceDN w:val="0"/>
        <w:adjustRightInd w:val="0"/>
      </w:pPr>
      <w:r w:rsidRPr="00B50C3A">
        <w:t>Город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635"/>
        <w:gridCol w:w="2295"/>
        <w:gridCol w:w="120"/>
      </w:tblGrid>
      <w:tr w:rsidR="00DD0F34" w:rsidRPr="00B50C3A">
        <w:trPr>
          <w:trHeight w:val="345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Код города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Название города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D0F34" w:rsidRPr="00B50C3A">
        <w:trPr>
          <w:trHeight w:val="345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1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Минск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D0F34" w:rsidRPr="00B50C3A">
        <w:trPr>
          <w:trHeight w:val="345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2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Гродно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DD0F34" w:rsidRPr="00B50C3A">
        <w:trPr>
          <w:trHeight w:val="375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3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Витебск</w:t>
            </w:r>
          </w:p>
        </w:tc>
        <w:tc>
          <w:tcPr>
            <w:tcW w:w="12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:rsidR="00DD0F34" w:rsidRPr="00B50C3A" w:rsidRDefault="00DD0F34" w:rsidP="00620309">
      <w:pPr>
        <w:shd w:val="clear" w:color="auto" w:fill="FFFFFF"/>
        <w:autoSpaceDE w:val="0"/>
        <w:autoSpaceDN w:val="0"/>
        <w:adjustRightInd w:val="0"/>
      </w:pPr>
      <w:r w:rsidRPr="00B50C3A">
        <w:t>Обменные пункты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40"/>
        <w:gridCol w:w="2655"/>
        <w:gridCol w:w="1140"/>
        <w:gridCol w:w="1215"/>
      </w:tblGrid>
      <w:tr w:rsidR="00DD0F34" w:rsidRPr="00B50C3A">
        <w:trPr>
          <w:trHeight w:val="34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Код гор</w:t>
            </w:r>
            <w:r w:rsidRPr="00B50C3A">
              <w:t>о</w:t>
            </w:r>
            <w:r w:rsidRPr="00B50C3A">
              <w:t>да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Обменный пункт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Покупка $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Продажа $</w:t>
            </w:r>
          </w:p>
        </w:tc>
      </w:tr>
      <w:tr w:rsidR="00DD0F34" w:rsidRPr="00B50C3A">
        <w:trPr>
          <w:trHeight w:val="34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1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БелАгроПронБакк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8000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8150</w:t>
            </w:r>
          </w:p>
        </w:tc>
      </w:tr>
      <w:tr w:rsidR="00DD0F34" w:rsidRPr="00B50C3A">
        <w:trPr>
          <w:trHeight w:val="34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1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БПС-Сбербанк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8020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8080</w:t>
            </w:r>
          </w:p>
        </w:tc>
      </w:tr>
      <w:tr w:rsidR="00DD0F34" w:rsidRPr="00B50C3A">
        <w:trPr>
          <w:trHeight w:val="34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1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БепарусБанк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8030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8130</w:t>
            </w:r>
          </w:p>
        </w:tc>
      </w:tr>
      <w:tr w:rsidR="00DD0F34" w:rsidRPr="00B50C3A">
        <w:trPr>
          <w:trHeight w:val="34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1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Альфа-Банк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8010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8170</w:t>
            </w:r>
          </w:p>
        </w:tc>
      </w:tr>
      <w:tr w:rsidR="00DD0F34" w:rsidRPr="00B50C3A">
        <w:trPr>
          <w:trHeight w:val="34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2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Б елИнв е стБ анк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8000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8120</w:t>
            </w:r>
          </w:p>
        </w:tc>
      </w:tr>
      <w:tr w:rsidR="00DD0F34" w:rsidRPr="00B50C3A">
        <w:trPr>
          <w:trHeight w:val="34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2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БелАгроПронБакк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8000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8150</w:t>
            </w:r>
          </w:p>
        </w:tc>
      </w:tr>
      <w:tr w:rsidR="00DD0F34" w:rsidRPr="00B50C3A">
        <w:trPr>
          <w:trHeight w:val="34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3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БПС-Сбербанк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8020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8080</w:t>
            </w:r>
          </w:p>
        </w:tc>
      </w:tr>
      <w:tr w:rsidR="00DD0F34" w:rsidRPr="00B50C3A">
        <w:trPr>
          <w:trHeight w:val="37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3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Альфа-Банк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8010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0F34" w:rsidRPr="00B50C3A" w:rsidRDefault="00DD0F34" w:rsidP="00620309">
            <w:pPr>
              <w:shd w:val="clear" w:color="auto" w:fill="FFFFFF"/>
              <w:autoSpaceDE w:val="0"/>
              <w:autoSpaceDN w:val="0"/>
              <w:adjustRightInd w:val="0"/>
            </w:pPr>
            <w:r w:rsidRPr="00B50C3A">
              <w:t>8170</w:t>
            </w:r>
          </w:p>
        </w:tc>
      </w:tr>
    </w:tbl>
    <w:p w:rsidR="00DD0F34" w:rsidRPr="00B50C3A" w:rsidRDefault="00DD0F34" w:rsidP="00620309">
      <w:pPr>
        <w:shd w:val="clear" w:color="auto" w:fill="FFFFFF"/>
        <w:autoSpaceDE w:val="0"/>
        <w:autoSpaceDN w:val="0"/>
        <w:adjustRightInd w:val="0"/>
      </w:pPr>
      <w:r w:rsidRPr="00B50C3A">
        <w:t>Установите для каждого из полей тип данных и соответствующие свойства. Создайте связь между таблицами.</w:t>
      </w:r>
    </w:p>
    <w:p w:rsidR="00DD0F34" w:rsidRPr="00B50C3A" w:rsidRDefault="00DD0F34" w:rsidP="00620309">
      <w:pPr>
        <w:ind w:firstLine="540"/>
        <w:jc w:val="both"/>
      </w:pPr>
      <w:r w:rsidRPr="00B50C3A">
        <w:t>Реализовать следующие запросы:</w:t>
      </w:r>
    </w:p>
    <w:p w:rsidR="00DD0F34" w:rsidRPr="00B50C3A" w:rsidRDefault="00DD0F34" w:rsidP="00B50C3A">
      <w:pPr>
        <w:pStyle w:val="ListParagraph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ind w:left="426"/>
      </w:pPr>
      <w:r w:rsidRPr="00B50C3A">
        <w:t xml:space="preserve">выберите из базы данных информацию о стоимости валюты в г. Минск; </w:t>
      </w:r>
    </w:p>
    <w:p w:rsidR="00DD0F34" w:rsidRPr="00B50C3A" w:rsidRDefault="00DD0F34" w:rsidP="00B50C3A">
      <w:pPr>
        <w:pStyle w:val="ListParagraph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ind w:left="426"/>
      </w:pPr>
      <w:r w:rsidRPr="00B50C3A">
        <w:t xml:space="preserve">выберите из базы данных информацию о стоимости валюты в городе, указанным пользователем с помощью параметра; </w:t>
      </w:r>
    </w:p>
    <w:p w:rsidR="00DD0F34" w:rsidRPr="00B50C3A" w:rsidRDefault="00DD0F34" w:rsidP="00B50C3A">
      <w:pPr>
        <w:pStyle w:val="ListParagraph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ind w:left="426"/>
      </w:pPr>
      <w:r w:rsidRPr="00B50C3A">
        <w:t xml:space="preserve">определите в каждом городе банк, в котором покупка валюты имеет максимальную стоимость; </w:t>
      </w:r>
    </w:p>
    <w:p w:rsidR="00DD0F34" w:rsidRDefault="00DD0F34" w:rsidP="00415E99">
      <w:pPr>
        <w:pStyle w:val="ListParagraph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ind w:left="426"/>
      </w:pPr>
      <w:r w:rsidRPr="00B50C3A">
        <w:t>определите банк, в котором продажа валюты имеет минимальн</w:t>
      </w:r>
      <w:r>
        <w:t>ую стоимость;</w:t>
      </w:r>
    </w:p>
    <w:p w:rsidR="00DD0F34" w:rsidRPr="00B50C3A" w:rsidRDefault="00DD0F34" w:rsidP="00415E99">
      <w:pPr>
        <w:pStyle w:val="ListParagraph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ind w:left="426"/>
      </w:pPr>
      <w:r>
        <w:t>с</w:t>
      </w:r>
      <w:r w:rsidRPr="00B50C3A">
        <w:t>оздайте отчет о Курсах обмена наличных валют.</w:t>
      </w:r>
    </w:p>
    <w:p w:rsidR="00DD0F34" w:rsidRDefault="00DD0F34" w:rsidP="00620309">
      <w:pPr>
        <w:jc w:val="both"/>
      </w:pPr>
    </w:p>
    <w:p w:rsidR="00DD0F34" w:rsidRPr="00B50C3A" w:rsidRDefault="00DD0F34" w:rsidP="00676056">
      <w:pPr>
        <w:ind w:left="540" w:hanging="540"/>
        <w:rPr>
          <w:i/>
        </w:rPr>
      </w:pPr>
      <w:r w:rsidRPr="00B50C3A">
        <w:rPr>
          <w:i/>
        </w:rPr>
        <w:t>Вариант 9</w:t>
      </w:r>
    </w:p>
    <w:p w:rsidR="00DD0F34" w:rsidRDefault="00DD0F34" w:rsidP="00676056">
      <w:pPr>
        <w:ind w:firstLine="540"/>
      </w:pPr>
      <w:r>
        <w:t>В конце каждого месяца владелец телефона оплачивает услуги связи. В квитанции, которую он получает для оплаты, указывается абонементная плата за месяц, дополнител</w:t>
      </w:r>
      <w:r>
        <w:t>ь</w:t>
      </w:r>
      <w:r>
        <w:t>ная сумма  за время разговоров сверх положительной нормы (АПУС), сумма за разговоры по межгороду (МТР). Квитанции, представленные, хранятся в папке с названием Оплата услуг связи за март.</w:t>
      </w:r>
    </w:p>
    <w:p w:rsidR="00DD0F34" w:rsidRDefault="00DD0F34" w:rsidP="00676056">
      <w:pPr>
        <w:ind w:firstLine="540"/>
        <w:jc w:val="both"/>
      </w:pPr>
      <w:r>
        <w:t xml:space="preserve">Спроектировать БД </w:t>
      </w:r>
      <w:r w:rsidRPr="00461620">
        <w:rPr>
          <w:i/>
        </w:rPr>
        <w:t>Оплата услуг связи</w:t>
      </w:r>
      <w:r>
        <w:t>, основанную на папке документов формы 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DD0F34" w:rsidTr="00620309">
        <w:tc>
          <w:tcPr>
            <w:tcW w:w="9571" w:type="dxa"/>
          </w:tcPr>
          <w:p w:rsidR="00DD0F34" w:rsidRPr="00C7529A" w:rsidRDefault="00DD0F34" w:rsidP="00620309">
            <w:pPr>
              <w:rPr>
                <w:sz w:val="20"/>
                <w:szCs w:val="20"/>
              </w:rPr>
            </w:pPr>
            <w:r w:rsidRPr="00C7529A">
              <w:rPr>
                <w:sz w:val="20"/>
                <w:szCs w:val="20"/>
              </w:rPr>
              <w:t>Форма 5.</w:t>
            </w:r>
          </w:p>
          <w:p w:rsidR="00DD0F34" w:rsidRDefault="00DD0F34" w:rsidP="00620309">
            <w:pPr>
              <w:jc w:val="right"/>
            </w:pPr>
            <w:r>
              <w:t>Услуги связи за март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  <w:r w:rsidRPr="00C7529A">
              <w:rPr>
                <w:b/>
              </w:rPr>
              <w:t>КВИТАНЦИЯ №____________________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088"/>
              <w:gridCol w:w="540"/>
              <w:gridCol w:w="2520"/>
              <w:gridCol w:w="720"/>
            </w:tblGrid>
            <w:tr w:rsidR="00DD0F34" w:rsidTr="00620309">
              <w:tc>
                <w:tcPr>
                  <w:tcW w:w="26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Телефон</w:t>
                  </w:r>
                </w:p>
              </w:tc>
              <w:tc>
                <w:tcPr>
                  <w:tcW w:w="32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c>
                <w:tcPr>
                  <w:tcW w:w="26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Домашний адрес</w:t>
                  </w:r>
                </w:p>
              </w:tc>
              <w:tc>
                <w:tcPr>
                  <w:tcW w:w="32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c>
                <w:tcPr>
                  <w:tcW w:w="26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ФИО</w:t>
                  </w:r>
                </w:p>
              </w:tc>
              <w:tc>
                <w:tcPr>
                  <w:tcW w:w="32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1"/>
                <w:wAfter w:w="720" w:type="dxa"/>
              </w:trPr>
              <w:tc>
                <w:tcPr>
                  <w:tcW w:w="26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1"/>
                <w:wAfter w:w="720" w:type="dxa"/>
              </w:trPr>
              <w:tc>
                <w:tcPr>
                  <w:tcW w:w="26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Абонементная плата</w:t>
                  </w:r>
                </w:p>
                <w:p w:rsidR="00DD0F34" w:rsidRDefault="00DD0F34" w:rsidP="00620309">
                  <w:r>
                    <w:t>за месяц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1"/>
                <w:wAfter w:w="720" w:type="dxa"/>
              </w:trPr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АПУС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1"/>
                <w:wAfter w:w="720" w:type="dxa"/>
              </w:trPr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МТР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1"/>
                <w:wAfter w:w="720" w:type="dxa"/>
              </w:trPr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Итого к оплате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1"/>
                <w:wAfter w:w="720" w:type="dxa"/>
              </w:trPr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30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1"/>
                <w:wAfter w:w="720" w:type="dxa"/>
              </w:trPr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Дата оплаты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1"/>
                <w:wAfter w:w="720" w:type="dxa"/>
              </w:trPr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Подпись</w:t>
                  </w:r>
                </w:p>
              </w:tc>
              <w:tc>
                <w:tcPr>
                  <w:tcW w:w="30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</w:tbl>
          <w:p w:rsidR="00DD0F34" w:rsidRDefault="00DD0F34" w:rsidP="00620309"/>
        </w:tc>
      </w:tr>
    </w:tbl>
    <w:p w:rsidR="00DD0F34" w:rsidRDefault="00DD0F34" w:rsidP="00E73ECC">
      <w:pPr>
        <w:ind w:firstLine="540"/>
        <w:jc w:val="both"/>
      </w:pPr>
      <w:r>
        <w:t>Реализовать следующие запросы:</w:t>
      </w:r>
    </w:p>
    <w:p w:rsidR="00DD0F34" w:rsidRDefault="00DD0F34" w:rsidP="00E73ECC">
      <w:pPr>
        <w:numPr>
          <w:ilvl w:val="0"/>
          <w:numId w:val="32"/>
        </w:numPr>
        <w:tabs>
          <w:tab w:val="clear" w:pos="1860"/>
          <w:tab w:val="num" w:pos="284"/>
        </w:tabs>
        <w:ind w:left="284" w:hanging="284"/>
        <w:jc w:val="both"/>
      </w:pPr>
      <w:r>
        <w:t>список всех уплативших за телефон с 1 по 15 марта, отсортированный по дате;</w:t>
      </w:r>
    </w:p>
    <w:p w:rsidR="00DD0F34" w:rsidRDefault="00DD0F34" w:rsidP="00E73ECC">
      <w:pPr>
        <w:numPr>
          <w:ilvl w:val="0"/>
          <w:numId w:val="32"/>
        </w:numPr>
        <w:tabs>
          <w:tab w:val="clear" w:pos="1860"/>
          <w:tab w:val="num" w:pos="284"/>
        </w:tabs>
        <w:ind w:left="284" w:hanging="284"/>
        <w:jc w:val="both"/>
      </w:pPr>
      <w:r>
        <w:t>список квитанций, оплаченных плательщиком, фамилия которого является параметром запроса;</w:t>
      </w:r>
    </w:p>
    <w:p w:rsidR="00DD0F34" w:rsidRDefault="00DD0F34" w:rsidP="00E73ECC">
      <w:pPr>
        <w:numPr>
          <w:ilvl w:val="0"/>
          <w:numId w:val="32"/>
        </w:numPr>
        <w:tabs>
          <w:tab w:val="clear" w:pos="1860"/>
          <w:tab w:val="num" w:pos="284"/>
        </w:tabs>
        <w:ind w:left="284" w:hanging="284"/>
        <w:jc w:val="both"/>
      </w:pPr>
      <w:r>
        <w:t>список всех плательщиков, уплативших за телефон после 15 марта, с расчетом суммы пени за просрочку платежа (пеня составляет 1% от абонементной платы);</w:t>
      </w:r>
    </w:p>
    <w:p w:rsidR="00DD0F34" w:rsidRDefault="00DD0F34" w:rsidP="00E73ECC">
      <w:pPr>
        <w:numPr>
          <w:ilvl w:val="0"/>
          <w:numId w:val="32"/>
        </w:numPr>
        <w:tabs>
          <w:tab w:val="clear" w:pos="1860"/>
          <w:tab w:val="num" w:pos="284"/>
        </w:tabs>
        <w:ind w:left="284" w:hanging="284"/>
        <w:jc w:val="both"/>
      </w:pPr>
      <w:r>
        <w:t>общая сумма платежей за каждый день месяца;</w:t>
      </w:r>
    </w:p>
    <w:p w:rsidR="00DD0F34" w:rsidRDefault="00DD0F34" w:rsidP="00415E99">
      <w:pPr>
        <w:numPr>
          <w:ilvl w:val="0"/>
          <w:numId w:val="32"/>
        </w:numPr>
        <w:tabs>
          <w:tab w:val="clear" w:pos="1860"/>
          <w:tab w:val="num" w:pos="284"/>
        </w:tabs>
        <w:ind w:left="284" w:hanging="284"/>
        <w:jc w:val="both"/>
      </w:pPr>
      <w:r>
        <w:t>создание новой таблицы по запросу 4;</w:t>
      </w:r>
    </w:p>
    <w:p w:rsidR="00DD0F34" w:rsidRDefault="00DD0F34" w:rsidP="00415E99">
      <w:pPr>
        <w:numPr>
          <w:ilvl w:val="0"/>
          <w:numId w:val="32"/>
        </w:numPr>
        <w:tabs>
          <w:tab w:val="clear" w:pos="1860"/>
          <w:tab w:val="num" w:pos="284"/>
        </w:tabs>
        <w:ind w:left="284" w:hanging="284"/>
        <w:jc w:val="both"/>
      </w:pPr>
      <w:r>
        <w:t>сформировать отчет по запросу 4.</w:t>
      </w:r>
    </w:p>
    <w:p w:rsidR="00DD0F34" w:rsidRDefault="00DD0F34" w:rsidP="00676056">
      <w:pPr>
        <w:jc w:val="both"/>
      </w:pPr>
    </w:p>
    <w:p w:rsidR="00DD0F34" w:rsidRPr="00B50C3A" w:rsidRDefault="00DD0F34" w:rsidP="00676056">
      <w:pPr>
        <w:ind w:left="540" w:hanging="540"/>
        <w:rPr>
          <w:i/>
        </w:rPr>
      </w:pPr>
      <w:r w:rsidRPr="00B50C3A">
        <w:rPr>
          <w:i/>
        </w:rPr>
        <w:t>Вариант 10</w:t>
      </w:r>
    </w:p>
    <w:p w:rsidR="00DD0F34" w:rsidRDefault="00DD0F34" w:rsidP="00676056">
      <w:pPr>
        <w:ind w:firstLine="540"/>
      </w:pPr>
      <w:r>
        <w:t xml:space="preserve">Частное предприятие поставляет топливо (бензин марок А95, А92, А76 и дизельное топливо) на заправки города. На каждую поставку топлива оформляется накладная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DD0F34" w:rsidTr="00620309">
        <w:tc>
          <w:tcPr>
            <w:tcW w:w="9571" w:type="dxa"/>
          </w:tcPr>
          <w:p w:rsidR="00DD0F34" w:rsidRPr="00C7529A" w:rsidRDefault="00DD0F34" w:rsidP="00620309">
            <w:pPr>
              <w:rPr>
                <w:sz w:val="20"/>
                <w:szCs w:val="20"/>
              </w:rPr>
            </w:pPr>
            <w:r w:rsidRPr="00C7529A">
              <w:rPr>
                <w:sz w:val="20"/>
                <w:szCs w:val="20"/>
              </w:rPr>
              <w:t>Форма 6.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  <w:r w:rsidRPr="00C7529A">
              <w:rPr>
                <w:b/>
              </w:rPr>
              <w:t>Накладная №___________от____________</w:t>
            </w:r>
          </w:p>
          <w:p w:rsidR="00DD0F34" w:rsidRPr="00C7529A" w:rsidRDefault="00DD0F34" w:rsidP="00620309">
            <w:pPr>
              <w:jc w:val="center"/>
              <w:rPr>
                <w:b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562"/>
              <w:gridCol w:w="1224"/>
              <w:gridCol w:w="496"/>
              <w:gridCol w:w="1562"/>
              <w:gridCol w:w="304"/>
              <w:gridCol w:w="1259"/>
              <w:gridCol w:w="1563"/>
            </w:tblGrid>
            <w:tr w:rsidR="00DD0F34" w:rsidTr="00620309">
              <w:trPr>
                <w:gridAfter w:val="2"/>
                <w:wAfter w:w="2822" w:type="dxa"/>
              </w:trPr>
              <w:tc>
                <w:tcPr>
                  <w:tcW w:w="27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Адрес заправки</w:t>
                  </w:r>
                </w:p>
              </w:tc>
              <w:tc>
                <w:tcPr>
                  <w:tcW w:w="23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2"/>
                <w:wAfter w:w="2822" w:type="dxa"/>
              </w:trPr>
              <w:tc>
                <w:tcPr>
                  <w:tcW w:w="27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ФИО владельца</w:t>
                  </w:r>
                </w:p>
              </w:tc>
              <w:tc>
                <w:tcPr>
                  <w:tcW w:w="23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2"/>
                <w:wAfter w:w="2822" w:type="dxa"/>
              </w:trPr>
              <w:tc>
                <w:tcPr>
                  <w:tcW w:w="27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r>
                    <w:t>№ лицензии владельца</w:t>
                  </w:r>
                </w:p>
              </w:tc>
              <w:tc>
                <w:tcPr>
                  <w:tcW w:w="23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rPr>
                <w:gridAfter w:val="2"/>
                <w:wAfter w:w="2822" w:type="dxa"/>
              </w:trPr>
              <w:tc>
                <w:tcPr>
                  <w:tcW w:w="27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23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Дата поста</w:t>
                  </w:r>
                  <w:r>
                    <w:t>в</w:t>
                  </w:r>
                  <w:r>
                    <w:t>ки</w:t>
                  </w:r>
                </w:p>
              </w:tc>
              <w:tc>
                <w:tcPr>
                  <w:tcW w:w="1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Наименование топлива</w:t>
                  </w:r>
                </w:p>
              </w:tc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Цена  за литр</w:t>
                  </w:r>
                </w:p>
              </w:tc>
              <w:tc>
                <w:tcPr>
                  <w:tcW w:w="156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Количество проданных литров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>
                  <w:pPr>
                    <w:jc w:val="center"/>
                  </w:pPr>
                  <w:r>
                    <w:t>Стоимость</w:t>
                  </w:r>
                </w:p>
              </w:tc>
            </w:tr>
            <w:tr w:rsidR="00DD0F34" w:rsidTr="00620309"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6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  <w:tr w:rsidR="00DD0F34" w:rsidTr="00620309"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6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F34" w:rsidRDefault="00DD0F34" w:rsidP="00620309"/>
              </w:tc>
            </w:tr>
          </w:tbl>
          <w:p w:rsidR="00DD0F34" w:rsidRDefault="00DD0F34" w:rsidP="00620309">
            <w:r>
              <w:t xml:space="preserve">     </w:t>
            </w:r>
          </w:p>
        </w:tc>
      </w:tr>
    </w:tbl>
    <w:p w:rsidR="00DD0F34" w:rsidRDefault="00DD0F34" w:rsidP="00676056">
      <w:pPr>
        <w:ind w:firstLine="540"/>
        <w:jc w:val="both"/>
      </w:pPr>
      <w:r>
        <w:t xml:space="preserve">Спроектировать БД </w:t>
      </w:r>
      <w:r w:rsidRPr="00461620">
        <w:rPr>
          <w:i/>
        </w:rPr>
        <w:t>Накладные на поставку топлива</w:t>
      </w:r>
      <w:r>
        <w:t>, основанную на папке докуме</w:t>
      </w:r>
      <w:r>
        <w:t>н</w:t>
      </w:r>
      <w:r>
        <w:t>тов формы 6.</w:t>
      </w:r>
    </w:p>
    <w:p w:rsidR="00DD0F34" w:rsidRDefault="00DD0F34" w:rsidP="00676056">
      <w:pPr>
        <w:ind w:firstLine="540"/>
        <w:jc w:val="both"/>
      </w:pPr>
      <w:r>
        <w:t>Реализовать следующие запросы:</w:t>
      </w:r>
    </w:p>
    <w:p w:rsidR="00DD0F34" w:rsidRDefault="00DD0F34" w:rsidP="00B50C3A">
      <w:pPr>
        <w:numPr>
          <w:ilvl w:val="0"/>
          <w:numId w:val="19"/>
        </w:numPr>
        <w:tabs>
          <w:tab w:val="clear" w:pos="1320"/>
          <w:tab w:val="num" w:pos="426"/>
        </w:tabs>
        <w:ind w:left="426" w:hanging="426"/>
        <w:jc w:val="both"/>
      </w:pPr>
      <w:r>
        <w:t>список всех накладных на поставку бензина марки А96, упорядоченный по дате п</w:t>
      </w:r>
      <w:r>
        <w:t>о</w:t>
      </w:r>
      <w:r>
        <w:t>ставки;</w:t>
      </w:r>
    </w:p>
    <w:p w:rsidR="00DD0F34" w:rsidRDefault="00DD0F34" w:rsidP="00B50C3A">
      <w:pPr>
        <w:numPr>
          <w:ilvl w:val="0"/>
          <w:numId w:val="19"/>
        </w:numPr>
        <w:tabs>
          <w:tab w:val="clear" w:pos="1320"/>
          <w:tab w:val="num" w:pos="426"/>
        </w:tabs>
        <w:ind w:left="426" w:hanging="426"/>
        <w:jc w:val="both"/>
      </w:pPr>
      <w:r>
        <w:t>список всех накладных, оформленных на владельца заправки, фамилия которого явл</w:t>
      </w:r>
      <w:r>
        <w:t>я</w:t>
      </w:r>
      <w:r>
        <w:t>ется параметром запроса;</w:t>
      </w:r>
    </w:p>
    <w:p w:rsidR="00DD0F34" w:rsidRDefault="00DD0F34" w:rsidP="00B50C3A">
      <w:pPr>
        <w:numPr>
          <w:ilvl w:val="0"/>
          <w:numId w:val="19"/>
        </w:numPr>
        <w:tabs>
          <w:tab w:val="clear" w:pos="1320"/>
          <w:tab w:val="num" w:pos="426"/>
        </w:tabs>
        <w:ind w:left="426" w:hanging="426"/>
        <w:jc w:val="both"/>
      </w:pPr>
      <w:r>
        <w:t>список всех накладных с расчетом стоимости по формуле:</w:t>
      </w:r>
    </w:p>
    <w:p w:rsidR="00DD0F34" w:rsidRPr="00857042" w:rsidRDefault="00DD0F34" w:rsidP="00B50C3A">
      <w:pPr>
        <w:tabs>
          <w:tab w:val="num" w:pos="426"/>
        </w:tabs>
        <w:ind w:left="426" w:hanging="426"/>
        <w:jc w:val="center"/>
        <w:rPr>
          <w:i/>
        </w:rPr>
      </w:pPr>
      <w:r w:rsidRPr="00857042">
        <w:rPr>
          <w:i/>
        </w:rPr>
        <w:t>Стоимость = Цена за литр * Количество проданных литров</w:t>
      </w:r>
    </w:p>
    <w:p w:rsidR="00DD0F34" w:rsidRDefault="00DD0F34" w:rsidP="00B50C3A">
      <w:pPr>
        <w:numPr>
          <w:ilvl w:val="0"/>
          <w:numId w:val="19"/>
        </w:numPr>
        <w:tabs>
          <w:tab w:val="clear" w:pos="1320"/>
          <w:tab w:val="num" w:pos="426"/>
        </w:tabs>
        <w:ind w:left="426" w:hanging="426"/>
        <w:jc w:val="both"/>
      </w:pPr>
      <w:r>
        <w:t>общая стоимость поставок по каждому виду топлива;</w:t>
      </w:r>
    </w:p>
    <w:p w:rsidR="00DD0F34" w:rsidRDefault="00DD0F34" w:rsidP="00415E99">
      <w:pPr>
        <w:numPr>
          <w:ilvl w:val="0"/>
          <w:numId w:val="19"/>
        </w:numPr>
        <w:tabs>
          <w:tab w:val="clear" w:pos="1320"/>
          <w:tab w:val="num" w:pos="426"/>
        </w:tabs>
        <w:ind w:left="426" w:hanging="426"/>
        <w:jc w:val="both"/>
      </w:pPr>
      <w:r>
        <w:t>обновление цены за литр топлива (цена на все виды топлива увеличилась на 10%);</w:t>
      </w:r>
    </w:p>
    <w:p w:rsidR="00DD0F34" w:rsidRDefault="00DD0F34" w:rsidP="00415E99">
      <w:pPr>
        <w:numPr>
          <w:ilvl w:val="0"/>
          <w:numId w:val="19"/>
        </w:numPr>
        <w:tabs>
          <w:tab w:val="clear" w:pos="1320"/>
          <w:tab w:val="num" w:pos="426"/>
        </w:tabs>
        <w:ind w:left="426" w:hanging="426"/>
        <w:jc w:val="both"/>
      </w:pPr>
      <w:r>
        <w:t>сформировать отчет по запросу 4.</w:t>
      </w:r>
    </w:p>
    <w:p w:rsidR="00DD0F34" w:rsidRDefault="00DD0F34" w:rsidP="00676056">
      <w:pPr>
        <w:ind w:left="960"/>
        <w:jc w:val="both"/>
      </w:pPr>
    </w:p>
    <w:sectPr w:rsidR="00DD0F34" w:rsidSect="00141D7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F34" w:rsidRDefault="00DD0F34">
      <w:r>
        <w:separator/>
      </w:r>
    </w:p>
  </w:endnote>
  <w:endnote w:type="continuationSeparator" w:id="0">
    <w:p w:rsidR="00DD0F34" w:rsidRDefault="00DD0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34" w:rsidRDefault="00DD0F34" w:rsidP="002E52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0F34" w:rsidRDefault="00DD0F34" w:rsidP="00B6270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34" w:rsidRDefault="00DD0F34" w:rsidP="002E52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D0F34" w:rsidRDefault="00DD0F34" w:rsidP="00B6270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F34" w:rsidRDefault="00DD0F34">
      <w:r>
        <w:separator/>
      </w:r>
    </w:p>
  </w:footnote>
  <w:footnote w:type="continuationSeparator" w:id="0">
    <w:p w:rsidR="00DD0F34" w:rsidRDefault="00DD0F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34" w:rsidRDefault="00DD0F34" w:rsidP="00C920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0F34" w:rsidRDefault="00DD0F34" w:rsidP="00C920C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34" w:rsidRDefault="00DD0F34" w:rsidP="00C920CD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155"/>
    <w:multiLevelType w:val="hybridMultilevel"/>
    <w:tmpl w:val="004EF2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404807"/>
    <w:multiLevelType w:val="hybridMultilevel"/>
    <w:tmpl w:val="75501DDA"/>
    <w:lvl w:ilvl="0" w:tplc="DAEADB12">
      <w:start w:val="1"/>
      <w:numFmt w:val="decimal"/>
      <w:lvlText w:val="%1."/>
      <w:lvlJc w:val="left"/>
      <w:pPr>
        <w:tabs>
          <w:tab w:val="num" w:pos="1860"/>
        </w:tabs>
        <w:ind w:left="1860" w:hanging="7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>
    <w:nsid w:val="01CC1F6B"/>
    <w:multiLevelType w:val="hybridMultilevel"/>
    <w:tmpl w:val="70C6FDBE"/>
    <w:lvl w:ilvl="0" w:tplc="EE061A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">
    <w:nsid w:val="03614999"/>
    <w:multiLevelType w:val="hybridMultilevel"/>
    <w:tmpl w:val="8708A52C"/>
    <w:lvl w:ilvl="0" w:tplc="8772AB8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4">
    <w:nsid w:val="07B14163"/>
    <w:multiLevelType w:val="hybridMultilevel"/>
    <w:tmpl w:val="76CA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A895FEC"/>
    <w:multiLevelType w:val="hybridMultilevel"/>
    <w:tmpl w:val="9F2600DA"/>
    <w:lvl w:ilvl="0" w:tplc="53B22D0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6">
    <w:nsid w:val="0D214D1F"/>
    <w:multiLevelType w:val="hybridMultilevel"/>
    <w:tmpl w:val="A71447B0"/>
    <w:lvl w:ilvl="0" w:tplc="F1BA1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DEE146D"/>
    <w:multiLevelType w:val="hybridMultilevel"/>
    <w:tmpl w:val="84D694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0F8F24F5"/>
    <w:multiLevelType w:val="hybridMultilevel"/>
    <w:tmpl w:val="10C812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11171CD"/>
    <w:multiLevelType w:val="hybridMultilevel"/>
    <w:tmpl w:val="1F30FF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23D6AF8"/>
    <w:multiLevelType w:val="hybridMultilevel"/>
    <w:tmpl w:val="CE30943C"/>
    <w:lvl w:ilvl="0" w:tplc="69345C8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1">
    <w:nsid w:val="13682CA2"/>
    <w:multiLevelType w:val="hybridMultilevel"/>
    <w:tmpl w:val="D96A39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4704809"/>
    <w:multiLevelType w:val="hybridMultilevel"/>
    <w:tmpl w:val="0ADCE290"/>
    <w:lvl w:ilvl="0" w:tplc="4B0A41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6381DDE"/>
    <w:multiLevelType w:val="hybridMultilevel"/>
    <w:tmpl w:val="F75C3B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B094BBC"/>
    <w:multiLevelType w:val="singleLevel"/>
    <w:tmpl w:val="8430A1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5">
    <w:nsid w:val="2138274C"/>
    <w:multiLevelType w:val="hybridMultilevel"/>
    <w:tmpl w:val="28DCDC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5987D00"/>
    <w:multiLevelType w:val="hybridMultilevel"/>
    <w:tmpl w:val="0748C686"/>
    <w:lvl w:ilvl="0" w:tplc="53766AA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7">
    <w:nsid w:val="281911EC"/>
    <w:multiLevelType w:val="hybridMultilevel"/>
    <w:tmpl w:val="89C0EB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B9D7435"/>
    <w:multiLevelType w:val="hybridMultilevel"/>
    <w:tmpl w:val="B1D862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ED1444C"/>
    <w:multiLevelType w:val="hybridMultilevel"/>
    <w:tmpl w:val="826261EA"/>
    <w:lvl w:ilvl="0" w:tplc="4B0A41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F6E394E"/>
    <w:multiLevelType w:val="hybridMultilevel"/>
    <w:tmpl w:val="1F1485A0"/>
    <w:lvl w:ilvl="0" w:tplc="CDBAEA74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21">
    <w:nsid w:val="34D22541"/>
    <w:multiLevelType w:val="hybridMultilevel"/>
    <w:tmpl w:val="C3BECD10"/>
    <w:lvl w:ilvl="0" w:tplc="18888FE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8025EFB"/>
    <w:multiLevelType w:val="hybridMultilevel"/>
    <w:tmpl w:val="F7587A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1F33641"/>
    <w:multiLevelType w:val="hybridMultilevel"/>
    <w:tmpl w:val="7422BBD6"/>
    <w:lvl w:ilvl="0" w:tplc="FC529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2283E20"/>
    <w:multiLevelType w:val="hybridMultilevel"/>
    <w:tmpl w:val="406E29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5E24124"/>
    <w:multiLevelType w:val="hybridMultilevel"/>
    <w:tmpl w:val="734E1678"/>
    <w:lvl w:ilvl="0" w:tplc="48B0D90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7030C6C"/>
    <w:multiLevelType w:val="hybridMultilevel"/>
    <w:tmpl w:val="54AEF8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A7665DA"/>
    <w:multiLevelType w:val="hybridMultilevel"/>
    <w:tmpl w:val="9B5A44F0"/>
    <w:lvl w:ilvl="0" w:tplc="939AE39A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28">
    <w:nsid w:val="4D711BCC"/>
    <w:multiLevelType w:val="hybridMultilevel"/>
    <w:tmpl w:val="3EF82BB6"/>
    <w:lvl w:ilvl="0" w:tplc="A2AE96E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F570C2A"/>
    <w:multiLevelType w:val="hybridMultilevel"/>
    <w:tmpl w:val="B4CA3DB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56F42A4"/>
    <w:multiLevelType w:val="hybridMultilevel"/>
    <w:tmpl w:val="A4E2DF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7663237"/>
    <w:multiLevelType w:val="hybridMultilevel"/>
    <w:tmpl w:val="5D005D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DF71F9F"/>
    <w:multiLevelType w:val="hybridMultilevel"/>
    <w:tmpl w:val="AF5CD05C"/>
    <w:lvl w:ilvl="0" w:tplc="D3C6E96E">
      <w:start w:val="1"/>
      <w:numFmt w:val="bullet"/>
      <w:lvlText w:val="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>
    <w:nsid w:val="5DF83E63"/>
    <w:multiLevelType w:val="hybridMultilevel"/>
    <w:tmpl w:val="20A81116"/>
    <w:lvl w:ilvl="0" w:tplc="8430A1E6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F8B2E64"/>
    <w:multiLevelType w:val="hybridMultilevel"/>
    <w:tmpl w:val="F908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40D193D"/>
    <w:multiLevelType w:val="hybridMultilevel"/>
    <w:tmpl w:val="DE40C9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8821745"/>
    <w:multiLevelType w:val="hybridMultilevel"/>
    <w:tmpl w:val="D7965870"/>
    <w:lvl w:ilvl="0" w:tplc="29807EA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68CC2695"/>
    <w:multiLevelType w:val="hybridMultilevel"/>
    <w:tmpl w:val="C87A9E4E"/>
    <w:lvl w:ilvl="0" w:tplc="8A14A5D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6BF3194E"/>
    <w:multiLevelType w:val="hybridMultilevel"/>
    <w:tmpl w:val="E032608A"/>
    <w:lvl w:ilvl="0" w:tplc="D18ED7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9">
    <w:nsid w:val="6C7E5B85"/>
    <w:multiLevelType w:val="hybridMultilevel"/>
    <w:tmpl w:val="AAF86A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DE40655"/>
    <w:multiLevelType w:val="hybridMultilevel"/>
    <w:tmpl w:val="261690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EE06752"/>
    <w:multiLevelType w:val="hybridMultilevel"/>
    <w:tmpl w:val="F85C80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EEA6625"/>
    <w:multiLevelType w:val="hybridMultilevel"/>
    <w:tmpl w:val="9E661ACE"/>
    <w:lvl w:ilvl="0" w:tplc="B0C854A4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43">
    <w:nsid w:val="711C0B2B"/>
    <w:multiLevelType w:val="hybridMultilevel"/>
    <w:tmpl w:val="62C204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14529C3"/>
    <w:multiLevelType w:val="hybridMultilevel"/>
    <w:tmpl w:val="9D7E55BA"/>
    <w:lvl w:ilvl="0" w:tplc="DAEADB12">
      <w:start w:val="1"/>
      <w:numFmt w:val="decimal"/>
      <w:lvlText w:val="%1."/>
      <w:lvlJc w:val="left"/>
      <w:pPr>
        <w:tabs>
          <w:tab w:val="num" w:pos="1860"/>
        </w:tabs>
        <w:ind w:left="1860" w:hanging="7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32A612D"/>
    <w:multiLevelType w:val="hybridMultilevel"/>
    <w:tmpl w:val="BD6C8DE4"/>
    <w:lvl w:ilvl="0" w:tplc="DAEADB12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46">
    <w:nsid w:val="734B534E"/>
    <w:multiLevelType w:val="hybridMultilevel"/>
    <w:tmpl w:val="390AB2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9354639"/>
    <w:multiLevelType w:val="hybridMultilevel"/>
    <w:tmpl w:val="75501DDA"/>
    <w:lvl w:ilvl="0" w:tplc="DAEADB12">
      <w:start w:val="1"/>
      <w:numFmt w:val="decimal"/>
      <w:lvlText w:val="%1."/>
      <w:lvlJc w:val="left"/>
      <w:pPr>
        <w:tabs>
          <w:tab w:val="num" w:pos="1860"/>
        </w:tabs>
        <w:ind w:left="1860" w:hanging="7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48">
    <w:nsid w:val="7F734198"/>
    <w:multiLevelType w:val="hybridMultilevel"/>
    <w:tmpl w:val="51DA7E7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5"/>
  </w:num>
  <w:num w:numId="3">
    <w:abstractNumId w:val="28"/>
  </w:num>
  <w:num w:numId="4">
    <w:abstractNumId w:val="12"/>
  </w:num>
  <w:num w:numId="5">
    <w:abstractNumId w:val="37"/>
  </w:num>
  <w:num w:numId="6">
    <w:abstractNumId w:val="21"/>
  </w:num>
  <w:num w:numId="7">
    <w:abstractNumId w:val="29"/>
  </w:num>
  <w:num w:numId="8">
    <w:abstractNumId w:val="36"/>
  </w:num>
  <w:num w:numId="9">
    <w:abstractNumId w:val="33"/>
  </w:num>
  <w:num w:numId="10">
    <w:abstractNumId w:val="19"/>
  </w:num>
  <w:num w:numId="11">
    <w:abstractNumId w:val="23"/>
  </w:num>
  <w:num w:numId="12">
    <w:abstractNumId w:val="6"/>
  </w:num>
  <w:num w:numId="13">
    <w:abstractNumId w:val="15"/>
  </w:num>
  <w:num w:numId="14">
    <w:abstractNumId w:val="8"/>
  </w:num>
  <w:num w:numId="15">
    <w:abstractNumId w:val="22"/>
  </w:num>
  <w:num w:numId="16">
    <w:abstractNumId w:val="42"/>
  </w:num>
  <w:num w:numId="17">
    <w:abstractNumId w:val="38"/>
  </w:num>
  <w:num w:numId="18">
    <w:abstractNumId w:val="10"/>
  </w:num>
  <w:num w:numId="19">
    <w:abstractNumId w:val="45"/>
  </w:num>
  <w:num w:numId="20">
    <w:abstractNumId w:val="47"/>
  </w:num>
  <w:num w:numId="21">
    <w:abstractNumId w:val="16"/>
  </w:num>
  <w:num w:numId="22">
    <w:abstractNumId w:val="3"/>
  </w:num>
  <w:num w:numId="23">
    <w:abstractNumId w:val="5"/>
  </w:num>
  <w:num w:numId="24">
    <w:abstractNumId w:val="27"/>
  </w:num>
  <w:num w:numId="25">
    <w:abstractNumId w:val="2"/>
  </w:num>
  <w:num w:numId="26">
    <w:abstractNumId w:val="20"/>
  </w:num>
  <w:num w:numId="27">
    <w:abstractNumId w:val="24"/>
  </w:num>
  <w:num w:numId="28">
    <w:abstractNumId w:val="31"/>
  </w:num>
  <w:num w:numId="29">
    <w:abstractNumId w:val="0"/>
  </w:num>
  <w:num w:numId="30">
    <w:abstractNumId w:val="35"/>
  </w:num>
  <w:num w:numId="31">
    <w:abstractNumId w:val="1"/>
  </w:num>
  <w:num w:numId="32">
    <w:abstractNumId w:val="44"/>
  </w:num>
  <w:num w:numId="33">
    <w:abstractNumId w:val="13"/>
  </w:num>
  <w:num w:numId="34">
    <w:abstractNumId w:val="40"/>
  </w:num>
  <w:num w:numId="35">
    <w:abstractNumId w:val="9"/>
  </w:num>
  <w:num w:numId="36">
    <w:abstractNumId w:val="11"/>
  </w:num>
  <w:num w:numId="37">
    <w:abstractNumId w:val="26"/>
  </w:num>
  <w:num w:numId="38">
    <w:abstractNumId w:val="30"/>
  </w:num>
  <w:num w:numId="39">
    <w:abstractNumId w:val="39"/>
  </w:num>
  <w:num w:numId="40">
    <w:abstractNumId w:val="7"/>
  </w:num>
  <w:num w:numId="41">
    <w:abstractNumId w:val="34"/>
  </w:num>
  <w:num w:numId="42">
    <w:abstractNumId w:val="46"/>
  </w:num>
  <w:num w:numId="43">
    <w:abstractNumId w:val="48"/>
  </w:num>
  <w:num w:numId="44">
    <w:abstractNumId w:val="18"/>
  </w:num>
  <w:num w:numId="45">
    <w:abstractNumId w:val="41"/>
  </w:num>
  <w:num w:numId="46">
    <w:abstractNumId w:val="17"/>
  </w:num>
  <w:num w:numId="47">
    <w:abstractNumId w:val="32"/>
  </w:num>
  <w:num w:numId="48">
    <w:abstractNumId w:val="4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209A"/>
    <w:rsid w:val="00005B5F"/>
    <w:rsid w:val="00053F44"/>
    <w:rsid w:val="00071A38"/>
    <w:rsid w:val="000A7E0A"/>
    <w:rsid w:val="000C42A1"/>
    <w:rsid w:val="000F1116"/>
    <w:rsid w:val="00120904"/>
    <w:rsid w:val="00126E72"/>
    <w:rsid w:val="00141D71"/>
    <w:rsid w:val="00182DA4"/>
    <w:rsid w:val="001C55A2"/>
    <w:rsid w:val="001E1A51"/>
    <w:rsid w:val="00212EF6"/>
    <w:rsid w:val="00217A01"/>
    <w:rsid w:val="002328FB"/>
    <w:rsid w:val="00245D82"/>
    <w:rsid w:val="00251DD3"/>
    <w:rsid w:val="00271189"/>
    <w:rsid w:val="00277112"/>
    <w:rsid w:val="002840D2"/>
    <w:rsid w:val="002B74E7"/>
    <w:rsid w:val="002C412D"/>
    <w:rsid w:val="002C5CF2"/>
    <w:rsid w:val="002E52EC"/>
    <w:rsid w:val="0031321F"/>
    <w:rsid w:val="0031588C"/>
    <w:rsid w:val="00317390"/>
    <w:rsid w:val="003508AB"/>
    <w:rsid w:val="00351EB2"/>
    <w:rsid w:val="003524CE"/>
    <w:rsid w:val="003822B8"/>
    <w:rsid w:val="00393D42"/>
    <w:rsid w:val="003C1109"/>
    <w:rsid w:val="003D763E"/>
    <w:rsid w:val="003E77AD"/>
    <w:rsid w:val="004102CB"/>
    <w:rsid w:val="004147BA"/>
    <w:rsid w:val="00415E99"/>
    <w:rsid w:val="0044615E"/>
    <w:rsid w:val="00452B8D"/>
    <w:rsid w:val="00461620"/>
    <w:rsid w:val="0046502C"/>
    <w:rsid w:val="00472F39"/>
    <w:rsid w:val="004845CD"/>
    <w:rsid w:val="00497A84"/>
    <w:rsid w:val="00513600"/>
    <w:rsid w:val="00542BBC"/>
    <w:rsid w:val="005658AF"/>
    <w:rsid w:val="00565E59"/>
    <w:rsid w:val="00581418"/>
    <w:rsid w:val="0059018D"/>
    <w:rsid w:val="00592656"/>
    <w:rsid w:val="00620309"/>
    <w:rsid w:val="00663066"/>
    <w:rsid w:val="006648DB"/>
    <w:rsid w:val="00667164"/>
    <w:rsid w:val="00671F95"/>
    <w:rsid w:val="00676056"/>
    <w:rsid w:val="006A404C"/>
    <w:rsid w:val="006E04EA"/>
    <w:rsid w:val="006E7674"/>
    <w:rsid w:val="006F25EA"/>
    <w:rsid w:val="006F7033"/>
    <w:rsid w:val="006F776D"/>
    <w:rsid w:val="0073721B"/>
    <w:rsid w:val="00741859"/>
    <w:rsid w:val="00746ED8"/>
    <w:rsid w:val="00780A7F"/>
    <w:rsid w:val="00783428"/>
    <w:rsid w:val="007926B0"/>
    <w:rsid w:val="007C6ED8"/>
    <w:rsid w:val="007D3FC3"/>
    <w:rsid w:val="007F6B39"/>
    <w:rsid w:val="00814234"/>
    <w:rsid w:val="00856843"/>
    <w:rsid w:val="00857042"/>
    <w:rsid w:val="00890864"/>
    <w:rsid w:val="008A64D9"/>
    <w:rsid w:val="008A7E33"/>
    <w:rsid w:val="008E7C53"/>
    <w:rsid w:val="008F427F"/>
    <w:rsid w:val="008F7762"/>
    <w:rsid w:val="008F78DD"/>
    <w:rsid w:val="008F7D4A"/>
    <w:rsid w:val="009313A9"/>
    <w:rsid w:val="0093373B"/>
    <w:rsid w:val="00940649"/>
    <w:rsid w:val="00972F35"/>
    <w:rsid w:val="0097586B"/>
    <w:rsid w:val="00980F52"/>
    <w:rsid w:val="00992628"/>
    <w:rsid w:val="009B209A"/>
    <w:rsid w:val="009C560D"/>
    <w:rsid w:val="009E1662"/>
    <w:rsid w:val="00A21F92"/>
    <w:rsid w:val="00A36138"/>
    <w:rsid w:val="00A373FB"/>
    <w:rsid w:val="00A4799E"/>
    <w:rsid w:val="00A54685"/>
    <w:rsid w:val="00A83F12"/>
    <w:rsid w:val="00A908EE"/>
    <w:rsid w:val="00A94E63"/>
    <w:rsid w:val="00A974F4"/>
    <w:rsid w:val="00AA3A82"/>
    <w:rsid w:val="00AC02D3"/>
    <w:rsid w:val="00AE1AEE"/>
    <w:rsid w:val="00B25A21"/>
    <w:rsid w:val="00B3702B"/>
    <w:rsid w:val="00B400AC"/>
    <w:rsid w:val="00B47443"/>
    <w:rsid w:val="00B50C3A"/>
    <w:rsid w:val="00B6270C"/>
    <w:rsid w:val="00BB54F6"/>
    <w:rsid w:val="00C07D36"/>
    <w:rsid w:val="00C21345"/>
    <w:rsid w:val="00C26394"/>
    <w:rsid w:val="00C279C5"/>
    <w:rsid w:val="00C5069A"/>
    <w:rsid w:val="00C7529A"/>
    <w:rsid w:val="00C76819"/>
    <w:rsid w:val="00C85628"/>
    <w:rsid w:val="00C920CD"/>
    <w:rsid w:val="00C95745"/>
    <w:rsid w:val="00CB1167"/>
    <w:rsid w:val="00CB7EF1"/>
    <w:rsid w:val="00CC068E"/>
    <w:rsid w:val="00CD5EBF"/>
    <w:rsid w:val="00D0212F"/>
    <w:rsid w:val="00D058AE"/>
    <w:rsid w:val="00D070CA"/>
    <w:rsid w:val="00D07F6A"/>
    <w:rsid w:val="00D25C93"/>
    <w:rsid w:val="00D614FD"/>
    <w:rsid w:val="00D750FE"/>
    <w:rsid w:val="00DA1FD7"/>
    <w:rsid w:val="00DA43EC"/>
    <w:rsid w:val="00DB3FAD"/>
    <w:rsid w:val="00DD0F34"/>
    <w:rsid w:val="00DD324F"/>
    <w:rsid w:val="00E24B60"/>
    <w:rsid w:val="00E31152"/>
    <w:rsid w:val="00E41374"/>
    <w:rsid w:val="00E51123"/>
    <w:rsid w:val="00E51D76"/>
    <w:rsid w:val="00E57A0A"/>
    <w:rsid w:val="00E619D8"/>
    <w:rsid w:val="00E73ECC"/>
    <w:rsid w:val="00E7577D"/>
    <w:rsid w:val="00E95EAA"/>
    <w:rsid w:val="00EB56EF"/>
    <w:rsid w:val="00EC69AB"/>
    <w:rsid w:val="00ED3C26"/>
    <w:rsid w:val="00ED443B"/>
    <w:rsid w:val="00ED49EE"/>
    <w:rsid w:val="00EE23B1"/>
    <w:rsid w:val="00EE542C"/>
    <w:rsid w:val="00F06F5B"/>
    <w:rsid w:val="00F1087A"/>
    <w:rsid w:val="00F50CE0"/>
    <w:rsid w:val="00F614AB"/>
    <w:rsid w:val="00F77DC7"/>
    <w:rsid w:val="00F90537"/>
    <w:rsid w:val="00FA2CD0"/>
    <w:rsid w:val="00FA6EA2"/>
    <w:rsid w:val="00FB08FE"/>
    <w:rsid w:val="00FB1A6C"/>
    <w:rsid w:val="00FB7F15"/>
    <w:rsid w:val="00FD34BD"/>
    <w:rsid w:val="00FE48B2"/>
    <w:rsid w:val="00FF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D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7C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118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111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71189"/>
    <w:rPr>
      <w:rFonts w:ascii="Cambria" w:hAnsi="Cambria" w:cs="Times New Roman"/>
      <w:b/>
      <w:bCs/>
      <w:color w:val="4F81BD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F06F5B"/>
    <w:pPr>
      <w:tabs>
        <w:tab w:val="left" w:pos="720"/>
      </w:tabs>
      <w:ind w:firstLine="108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F1116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920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F1116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C920C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6F2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F2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F25EA"/>
    <w:pPr>
      <w:ind w:left="720"/>
      <w:contextualSpacing/>
    </w:pPr>
  </w:style>
  <w:style w:type="table" w:styleId="TableGrid">
    <w:name w:val="Table Grid"/>
    <w:basedOn w:val="TableNormal"/>
    <w:uiPriority w:val="99"/>
    <w:rsid w:val="00C2639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ection">
    <w:name w:val="psection"/>
    <w:basedOn w:val="Normal"/>
    <w:uiPriority w:val="99"/>
    <w:rsid w:val="00C95745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271189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uiPriority w:val="99"/>
    <w:rsid w:val="00271189"/>
    <w:rPr>
      <w:rFonts w:cs="Times New Roman"/>
    </w:rPr>
  </w:style>
  <w:style w:type="character" w:styleId="Hyperlink">
    <w:name w:val="Hyperlink"/>
    <w:basedOn w:val="DefaultParagraphFont"/>
    <w:uiPriority w:val="99"/>
    <w:rsid w:val="00271189"/>
    <w:rPr>
      <w:rFonts w:cs="Times New Roman"/>
      <w:color w:val="0000FF"/>
      <w:u w:val="single"/>
    </w:rPr>
  </w:style>
  <w:style w:type="paragraph" w:customStyle="1" w:styleId="p1">
    <w:name w:val="p1"/>
    <w:basedOn w:val="Normal"/>
    <w:uiPriority w:val="99"/>
    <w:rsid w:val="00271189"/>
    <w:pPr>
      <w:spacing w:before="100" w:beforeAutospacing="1" w:after="100" w:afterAutospacing="1"/>
    </w:pPr>
  </w:style>
  <w:style w:type="character" w:customStyle="1" w:styleId="s1">
    <w:name w:val="s1"/>
    <w:basedOn w:val="DefaultParagraphFont"/>
    <w:uiPriority w:val="99"/>
    <w:rsid w:val="00271189"/>
    <w:rPr>
      <w:rFonts w:cs="Times New Roman"/>
    </w:rPr>
  </w:style>
  <w:style w:type="paragraph" w:customStyle="1" w:styleId="p2">
    <w:name w:val="p2"/>
    <w:basedOn w:val="Normal"/>
    <w:uiPriority w:val="99"/>
    <w:rsid w:val="00271189"/>
    <w:pPr>
      <w:spacing w:before="100" w:beforeAutospacing="1" w:after="100" w:afterAutospacing="1"/>
    </w:pPr>
  </w:style>
  <w:style w:type="character" w:customStyle="1" w:styleId="s2">
    <w:name w:val="s2"/>
    <w:basedOn w:val="DefaultParagraphFont"/>
    <w:uiPriority w:val="99"/>
    <w:rsid w:val="00271189"/>
    <w:rPr>
      <w:rFonts w:cs="Times New Roman"/>
    </w:rPr>
  </w:style>
  <w:style w:type="character" w:customStyle="1" w:styleId="s3">
    <w:name w:val="s3"/>
    <w:basedOn w:val="DefaultParagraphFont"/>
    <w:uiPriority w:val="99"/>
    <w:rsid w:val="00271189"/>
    <w:rPr>
      <w:rFonts w:cs="Times New Roman"/>
    </w:rPr>
  </w:style>
  <w:style w:type="paragraph" w:customStyle="1" w:styleId="p3">
    <w:name w:val="p3"/>
    <w:basedOn w:val="Normal"/>
    <w:uiPriority w:val="99"/>
    <w:rsid w:val="00271189"/>
    <w:pPr>
      <w:spacing w:before="100" w:beforeAutospacing="1" w:after="100" w:afterAutospacing="1"/>
    </w:pPr>
  </w:style>
  <w:style w:type="paragraph" w:customStyle="1" w:styleId="p4">
    <w:name w:val="p4"/>
    <w:basedOn w:val="Normal"/>
    <w:uiPriority w:val="99"/>
    <w:rsid w:val="00271189"/>
    <w:pPr>
      <w:spacing w:before="100" w:beforeAutospacing="1" w:after="100" w:afterAutospacing="1"/>
    </w:pPr>
  </w:style>
  <w:style w:type="paragraph" w:customStyle="1" w:styleId="p8">
    <w:name w:val="p8"/>
    <w:basedOn w:val="Normal"/>
    <w:uiPriority w:val="99"/>
    <w:rsid w:val="009E1662"/>
    <w:pPr>
      <w:spacing w:before="100" w:beforeAutospacing="1" w:after="100" w:afterAutospacing="1"/>
    </w:pPr>
  </w:style>
  <w:style w:type="character" w:customStyle="1" w:styleId="novosti">
    <w:name w:val="novosti"/>
    <w:basedOn w:val="DefaultParagraphFont"/>
    <w:uiPriority w:val="99"/>
    <w:rsid w:val="009E166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6270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97A84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70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0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70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70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279</TotalTime>
  <Pages>6</Pages>
  <Words>1505</Words>
  <Characters>8582</Characters>
  <Application>Microsoft Office Outlook</Application>
  <DocSecurity>0</DocSecurity>
  <Lines>0</Lines>
  <Paragraphs>0</Paragraphs>
  <ScaleCrop>false</ScaleCrop>
  <Company>GRSU_MIOES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для подготовки к экзамену по курсу</dc:title>
  <dc:subject/>
  <dc:creator>goncharov</dc:creator>
  <cp:keywords/>
  <dc:description/>
  <cp:lastModifiedBy>user</cp:lastModifiedBy>
  <cp:revision>24</cp:revision>
  <cp:lastPrinted>2009-10-02T09:39:00Z</cp:lastPrinted>
  <dcterms:created xsi:type="dcterms:W3CDTF">2018-03-16T07:51:00Z</dcterms:created>
  <dcterms:modified xsi:type="dcterms:W3CDTF">2018-09-26T09:14:00Z</dcterms:modified>
</cp:coreProperties>
</file>